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E5A9E" w14:textId="12942664" w:rsidR="00CE2EC7" w:rsidRPr="001A2E79" w:rsidRDefault="00CE2EC7" w:rsidP="00CE2EC7">
      <w:pPr>
        <w:pStyle w:val="Heading1"/>
      </w:pPr>
      <w:r w:rsidRPr="001A2E79">
        <w:t>Appendix 1.</w:t>
      </w:r>
      <w:r w:rsidR="0068062C" w:rsidRPr="001A2E79">
        <w:t>4</w:t>
      </w:r>
      <w:r w:rsidRPr="001A2E79">
        <w:t xml:space="preserve"> </w:t>
      </w:r>
      <w:r w:rsidR="00B44FBE" w:rsidRPr="001A2E79">
        <w:t xml:space="preserve">– </w:t>
      </w:r>
      <w:r w:rsidRPr="001A2E79">
        <w:t>Label Text</w:t>
      </w:r>
    </w:p>
    <w:p w14:paraId="3F99AD50" w14:textId="50443BDA" w:rsidR="007E3BED" w:rsidRPr="001A2E79" w:rsidRDefault="007E3BED" w:rsidP="007E3BED">
      <w:pPr>
        <w:pStyle w:val="SubHeadersBodyBold12ptbefore"/>
        <w:rPr>
          <w:rFonts w:ascii="Frutiger LT Com 45 Light" w:hAnsi="Frutiger LT Com 45 Light"/>
          <w:color w:val="5B9BD5" w:themeColor="accent1"/>
        </w:rPr>
      </w:pPr>
      <w:r w:rsidRPr="001A2E79">
        <w:rPr>
          <w:rFonts w:ascii="Frutiger LT Com 45 Light" w:hAnsi="Frutiger LT Com 45 Light"/>
        </w:rPr>
        <w:t xml:space="preserve">Note: </w:t>
      </w:r>
      <w:r w:rsidRPr="001A2E79">
        <w:rPr>
          <w:rFonts w:ascii="Frutiger LT Com 45 Light" w:hAnsi="Frutiger LT Com 45 Light"/>
        </w:rPr>
        <w:tab/>
      </w:r>
      <w:r w:rsidRPr="001A2E79">
        <w:rPr>
          <w:rFonts w:ascii="Frutiger LT Com 45 Light" w:hAnsi="Frutiger LT Com 45 Light"/>
          <w:b w:val="0"/>
        </w:rPr>
        <w:t>Text to be included in label is</w:t>
      </w:r>
      <w:r w:rsidRPr="001A2E79">
        <w:rPr>
          <w:rFonts w:ascii="Frutiger LT Com 45 Light" w:hAnsi="Frutiger LT Com 45 Light"/>
        </w:rPr>
        <w:t xml:space="preserve"> </w:t>
      </w:r>
      <w:r w:rsidRPr="001A2E79">
        <w:rPr>
          <w:rFonts w:ascii="Frutiger LT Com 45 Light" w:hAnsi="Frutiger LT Com 45 Light"/>
          <w:color w:val="5B9BD5" w:themeColor="accent1"/>
        </w:rPr>
        <w:t>Blue in colour</w:t>
      </w:r>
    </w:p>
    <w:p w14:paraId="059ABBE5" w14:textId="77777777" w:rsidR="007E3BED" w:rsidRPr="001A2E79" w:rsidRDefault="007E3BED" w:rsidP="007E3BED">
      <w:pPr>
        <w:rPr>
          <w:rFonts w:ascii="Frutiger LT Com 45 Light" w:hAnsi="Frutiger LT Com 45 Light"/>
        </w:rPr>
      </w:pPr>
      <w:r w:rsidRPr="001A2E79">
        <w:rPr>
          <w:rFonts w:ascii="Frutiger LT Com 45 Light" w:hAnsi="Frutiger LT Com 45 Light"/>
        </w:rPr>
        <w:tab/>
        <w:t>The black text is not to be included (they are instructions)</w:t>
      </w:r>
    </w:p>
    <w:p w14:paraId="1C8162C1" w14:textId="6D90E26B" w:rsidR="007E3BED" w:rsidRPr="001A2E79" w:rsidRDefault="007E3BED" w:rsidP="007E3BED">
      <w:pPr>
        <w:rPr>
          <w:rFonts w:ascii="Frutiger LT Com 45 Light" w:hAnsi="Frutiger LT Com 45 Light"/>
        </w:rPr>
      </w:pPr>
      <w:r w:rsidRPr="001A2E79">
        <w:rPr>
          <w:rFonts w:ascii="Frutiger LT Com 45 Light" w:hAnsi="Frutiger LT Com 45 Light"/>
        </w:rPr>
        <w:t xml:space="preserve">The label must include the following text: </w:t>
      </w:r>
    </w:p>
    <w:p w14:paraId="2AB6438E" w14:textId="77777777" w:rsidR="007E3BED" w:rsidRPr="001A2E79" w:rsidRDefault="007E3BED" w:rsidP="007E3BED">
      <w:pPr>
        <w:rPr>
          <w:rFonts w:ascii="Frutiger LT Com 45 Light" w:hAnsi="Frutiger LT Com 45 Light"/>
          <w:color w:val="5B9BD5" w:themeColor="accent1"/>
        </w:rPr>
      </w:pPr>
      <w:r w:rsidRPr="001A2E79">
        <w:rPr>
          <w:rFonts w:ascii="Frutiger LT Com 45 Light" w:hAnsi="Frutiger LT Com 45 Light"/>
          <w:color w:val="5B9BD5" w:themeColor="accent1"/>
        </w:rPr>
        <w:t>Breathe Easy</w:t>
      </w:r>
    </w:p>
    <w:p w14:paraId="2D4A7654" w14:textId="77777777" w:rsidR="007E3BED" w:rsidRPr="001A2E79" w:rsidRDefault="007E3BED" w:rsidP="007E3BED">
      <w:pPr>
        <w:rPr>
          <w:rFonts w:ascii="Frutiger LT Com 45 Light" w:hAnsi="Frutiger LT Com 45 Light"/>
          <w:color w:val="5B9BD5" w:themeColor="accent1"/>
        </w:rPr>
      </w:pPr>
      <w:r w:rsidRPr="001A2E79">
        <w:rPr>
          <w:rFonts w:ascii="Frutiger LT Com 45 Light" w:hAnsi="Frutiger LT Com 45 Light"/>
          <w:color w:val="5B9BD5" w:themeColor="accent1"/>
        </w:rPr>
        <w:t>Traditional medicine</w:t>
      </w:r>
    </w:p>
    <w:p w14:paraId="1CAA42E5" w14:textId="34B9618D" w:rsidR="007E3BED" w:rsidRPr="001A2E79" w:rsidRDefault="007E3BED" w:rsidP="007E3BED">
      <w:pPr>
        <w:rPr>
          <w:rFonts w:ascii="Frutiger LT Com 45 Light" w:hAnsi="Frutiger LT Com 45 Light"/>
          <w:color w:val="5B9BD5" w:themeColor="accent1"/>
        </w:rPr>
      </w:pPr>
      <w:r w:rsidRPr="001A2E79">
        <w:rPr>
          <w:rFonts w:ascii="Frutiger LT Com 45 Light" w:hAnsi="Frutiger LT Com 45 Light"/>
          <w:color w:val="5B9BD5" w:themeColor="accent1"/>
        </w:rPr>
        <w:t xml:space="preserve">With </w:t>
      </w:r>
      <w:proofErr w:type="spellStart"/>
      <w:r w:rsidRPr="001A2E79">
        <w:rPr>
          <w:rFonts w:ascii="Frutiger LT Com 45 Light" w:hAnsi="Frutiger LT Com 45 Light"/>
          <w:color w:val="5B9BD5" w:themeColor="accent1"/>
        </w:rPr>
        <w:t>Pasque</w:t>
      </w:r>
      <w:proofErr w:type="spellEnd"/>
      <w:r w:rsidRPr="001A2E79">
        <w:rPr>
          <w:rFonts w:ascii="Frutiger LT Com 45 Light" w:hAnsi="Frutiger LT Com 45 Light"/>
          <w:color w:val="5B9BD5" w:themeColor="accent1"/>
        </w:rPr>
        <w:t xml:space="preserve"> Flower</w:t>
      </w:r>
      <w:r w:rsidR="006C4416" w:rsidRPr="001A2E79">
        <w:rPr>
          <w:rFonts w:ascii="Frutiger LT Com 45 Light" w:hAnsi="Frutiger LT Com 45 Light"/>
          <w:color w:val="5B9BD5" w:themeColor="accent1"/>
        </w:rPr>
        <w:t>, Thyme</w:t>
      </w:r>
      <w:r w:rsidRPr="001A2E79">
        <w:rPr>
          <w:rFonts w:ascii="Frutiger LT Com 45 Light" w:hAnsi="Frutiger LT Com 45 Light"/>
          <w:color w:val="5B9BD5" w:themeColor="accent1"/>
        </w:rPr>
        <w:t xml:space="preserve"> and Common Nettle </w:t>
      </w:r>
    </w:p>
    <w:p w14:paraId="4AD4FE84" w14:textId="77777777" w:rsidR="007E3BED" w:rsidRPr="001A2E79" w:rsidRDefault="007E3BED" w:rsidP="007E3BED">
      <w:pPr>
        <w:rPr>
          <w:rFonts w:ascii="Frutiger LT Com 45 Light" w:hAnsi="Frutiger LT Com 45 Light"/>
          <w:color w:val="5B9BD5" w:themeColor="accent1"/>
        </w:rPr>
      </w:pPr>
      <w:r w:rsidRPr="001A2E79">
        <w:rPr>
          <w:rFonts w:ascii="Frutiger LT Com 45 Light" w:hAnsi="Frutiger LT Com 45 Light"/>
          <w:color w:val="5B9BD5" w:themeColor="accent1"/>
        </w:rPr>
        <w:t>100ml</w:t>
      </w:r>
    </w:p>
    <w:p w14:paraId="6834F80D" w14:textId="77777777" w:rsidR="007E3BED" w:rsidRPr="001A2E79" w:rsidRDefault="007E3BED" w:rsidP="007E3BED">
      <w:pPr>
        <w:rPr>
          <w:rFonts w:ascii="Frutiger LT Com 45 Light" w:hAnsi="Frutiger LT Com 45 Light"/>
          <w:color w:val="5B9BD5" w:themeColor="accent1"/>
        </w:rPr>
      </w:pPr>
      <w:r w:rsidRPr="001A2E79">
        <w:rPr>
          <w:rFonts w:ascii="Frutiger LT Com 45 Light" w:hAnsi="Frutiger LT Com 45 Light"/>
          <w:color w:val="5B9BD5" w:themeColor="accent1"/>
        </w:rPr>
        <w:t>To help cure diseases related to polluted air</w:t>
      </w:r>
    </w:p>
    <w:p w14:paraId="531CEC5A" w14:textId="21257440" w:rsidR="007E3BED" w:rsidRPr="001A2E79" w:rsidRDefault="007E3BED" w:rsidP="007E3BED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1A2E79">
        <w:rPr>
          <w:rFonts w:ascii="Frutiger LT Com 45 Light" w:hAnsi="Frutiger LT Com 45 Light"/>
          <w:color w:val="5B9BD5" w:themeColor="accent1"/>
        </w:rPr>
        <w:t>Self Created</w:t>
      </w:r>
      <w:proofErr w:type="spellEnd"/>
      <w:r w:rsidRPr="001A2E79">
        <w:rPr>
          <w:rFonts w:ascii="Frutiger LT Com 45 Light" w:hAnsi="Frutiger LT Com 45 Light"/>
          <w:color w:val="5B9BD5" w:themeColor="accent1"/>
        </w:rPr>
        <w:t xml:space="preserve"> — combining scientific research with history</w:t>
      </w:r>
    </w:p>
    <w:p w14:paraId="7FA6A384" w14:textId="77777777" w:rsidR="001B08B9" w:rsidRPr="001A2E79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1A2E79">
        <w:rPr>
          <w:rFonts w:ascii="Frutiger LT Com 45 Light" w:eastAsia="MS Gothic" w:hAnsi="Frutiger LT Com 45 Light" w:cs="MS Gothic"/>
          <w:color w:val="5B9BD5" w:themeColor="accent1"/>
        </w:rPr>
        <w:t>放</w:t>
      </w:r>
      <w:r w:rsidRPr="001A2E79">
        <w:rPr>
          <w:rFonts w:ascii="Frutiger LT Com 45 Light" w:eastAsia="Microsoft JhengHei" w:hAnsi="Frutiger LT Com 45 Light" w:cs="Microsoft JhengHei"/>
          <w:color w:val="5B9BD5" w:themeColor="accent1"/>
        </w:rPr>
        <w:t>轻</w:t>
      </w:r>
      <w:r w:rsidRPr="001A2E79">
        <w:rPr>
          <w:rFonts w:ascii="Frutiger LT Com 45 Light" w:eastAsia="MS Gothic" w:hAnsi="Frutiger LT Com 45 Light" w:cs="MS Gothic"/>
          <w:color w:val="5B9BD5" w:themeColor="accent1"/>
        </w:rPr>
        <w:t>松</w:t>
      </w:r>
      <w:proofErr w:type="spellEnd"/>
    </w:p>
    <w:p w14:paraId="36DC0E5E" w14:textId="77777777" w:rsidR="001B08B9" w:rsidRPr="001A2E79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1A2E79">
        <w:rPr>
          <w:rFonts w:ascii="Frutiger LT Com 45 Light" w:eastAsia="Microsoft JhengHei" w:hAnsi="Frutiger LT Com 45 Light" w:cs="Microsoft JhengHei"/>
          <w:color w:val="5B9BD5" w:themeColor="accent1"/>
        </w:rPr>
        <w:t>传统药</w:t>
      </w:r>
      <w:r w:rsidRPr="001A2E79">
        <w:rPr>
          <w:rFonts w:ascii="Frutiger LT Com 45 Light" w:eastAsia="MS Gothic" w:hAnsi="Frutiger LT Com 45 Light" w:cs="MS Gothic"/>
          <w:color w:val="5B9BD5" w:themeColor="accent1"/>
        </w:rPr>
        <w:t>物</w:t>
      </w:r>
      <w:proofErr w:type="spellEnd"/>
    </w:p>
    <w:p w14:paraId="331FF91A" w14:textId="77777777" w:rsidR="001B08B9" w:rsidRPr="001A2E79" w:rsidRDefault="001B08B9" w:rsidP="001B08B9">
      <w:pPr>
        <w:rPr>
          <w:rFonts w:ascii="Frutiger LT Com 45 Light" w:hAnsi="Frutiger LT Com 45 Light"/>
          <w:color w:val="5B9BD5" w:themeColor="accent1"/>
        </w:rPr>
      </w:pPr>
      <w:r w:rsidRPr="001A2E79">
        <w:rPr>
          <w:rFonts w:ascii="Frutiger LT Com 45 Light" w:eastAsia="MS Gothic" w:hAnsi="Frutiger LT Com 45 Light" w:cs="MS Gothic"/>
          <w:color w:val="5B9BD5" w:themeColor="accent1"/>
        </w:rPr>
        <w:t>与</w:t>
      </w:r>
      <w:proofErr w:type="spellStart"/>
      <w:r w:rsidRPr="001A2E79">
        <w:rPr>
          <w:rFonts w:ascii="Frutiger LT Com 45 Light" w:hAnsi="Frutiger LT Com 45 Light"/>
          <w:color w:val="5B9BD5" w:themeColor="accent1"/>
        </w:rPr>
        <w:t>Pasque</w:t>
      </w:r>
      <w:r w:rsidRPr="001A2E79">
        <w:rPr>
          <w:rFonts w:ascii="Frutiger LT Com 45 Light" w:eastAsia="MS Gothic" w:hAnsi="Frutiger LT Com 45 Light" w:cs="MS Gothic"/>
          <w:color w:val="5B9BD5" w:themeColor="accent1"/>
        </w:rPr>
        <w:t>花，百里香和共同的</w:t>
      </w:r>
      <w:r w:rsidRPr="001A2E79">
        <w:rPr>
          <w:rFonts w:ascii="Frutiger LT Com 45 Light" w:eastAsia="Microsoft JhengHei" w:hAnsi="Frutiger LT Com 45 Light" w:cs="Microsoft JhengHei"/>
          <w:color w:val="5B9BD5" w:themeColor="accent1"/>
        </w:rPr>
        <w:t>荨</w:t>
      </w:r>
      <w:r w:rsidRPr="001A2E79">
        <w:rPr>
          <w:rFonts w:ascii="Frutiger LT Com 45 Light" w:eastAsia="MS Gothic" w:hAnsi="Frutiger LT Com 45 Light" w:cs="MS Gothic"/>
          <w:color w:val="5B9BD5" w:themeColor="accent1"/>
        </w:rPr>
        <w:t>麻</w:t>
      </w:r>
      <w:proofErr w:type="spellEnd"/>
    </w:p>
    <w:p w14:paraId="6CA422D3" w14:textId="77777777" w:rsidR="001B08B9" w:rsidRPr="001A2E79" w:rsidRDefault="001B08B9" w:rsidP="001B08B9">
      <w:pPr>
        <w:rPr>
          <w:rFonts w:ascii="Frutiger LT Com 45 Light" w:hAnsi="Frutiger LT Com 45 Light"/>
          <w:color w:val="5B9BD5" w:themeColor="accent1"/>
        </w:rPr>
      </w:pPr>
      <w:r w:rsidRPr="001A2E79">
        <w:rPr>
          <w:rFonts w:ascii="Frutiger LT Com 45 Light" w:hAnsi="Frutiger LT Com 45 Light"/>
          <w:color w:val="5B9BD5" w:themeColor="accent1"/>
        </w:rPr>
        <w:t>100</w:t>
      </w:r>
      <w:proofErr w:type="spellStart"/>
      <w:r w:rsidRPr="001A2E79">
        <w:rPr>
          <w:rFonts w:ascii="Frutiger LT Com 45 Light" w:eastAsia="MS Gothic" w:hAnsi="Frutiger LT Com 45 Light" w:cs="MS Gothic"/>
          <w:color w:val="5B9BD5" w:themeColor="accent1"/>
        </w:rPr>
        <w:t>毫升</w:t>
      </w:r>
      <w:proofErr w:type="spellEnd"/>
    </w:p>
    <w:p w14:paraId="6FD8E452" w14:textId="77777777" w:rsidR="001B08B9" w:rsidRPr="001A2E79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1A2E79">
        <w:rPr>
          <w:rFonts w:ascii="Frutiger LT Com 45 Light" w:eastAsia="MS Gothic" w:hAnsi="Frutiger LT Com 45 Light" w:cs="MS Gothic"/>
          <w:color w:val="5B9BD5" w:themeColor="accent1"/>
        </w:rPr>
        <w:t>帮助治</w:t>
      </w:r>
      <w:r w:rsidRPr="001A2E79">
        <w:rPr>
          <w:rFonts w:ascii="Frutiger LT Com 45 Light" w:eastAsia="Microsoft JhengHei" w:hAnsi="Frutiger LT Com 45 Light" w:cs="Microsoft JhengHei"/>
          <w:color w:val="5B9BD5" w:themeColor="accent1"/>
        </w:rPr>
        <w:t>疗</w:t>
      </w:r>
      <w:r w:rsidRPr="001A2E79">
        <w:rPr>
          <w:rFonts w:ascii="Frutiger LT Com 45 Light" w:eastAsia="MS Gothic" w:hAnsi="Frutiger LT Com 45 Light" w:cs="MS Gothic"/>
          <w:color w:val="5B9BD5" w:themeColor="accent1"/>
        </w:rPr>
        <w:t>与</w:t>
      </w:r>
      <w:r w:rsidRPr="001A2E79">
        <w:rPr>
          <w:rFonts w:ascii="Frutiger LT Com 45 Light" w:eastAsia="Microsoft JhengHei" w:hAnsi="Frutiger LT Com 45 Light" w:cs="Microsoft JhengHei"/>
          <w:color w:val="5B9BD5" w:themeColor="accent1"/>
        </w:rPr>
        <w:t>污</w:t>
      </w:r>
      <w:r w:rsidRPr="001A2E79">
        <w:rPr>
          <w:rFonts w:ascii="Frutiger LT Com 45 Light" w:eastAsia="MS Gothic" w:hAnsi="Frutiger LT Com 45 Light" w:cs="MS Gothic"/>
          <w:color w:val="5B9BD5" w:themeColor="accent1"/>
        </w:rPr>
        <w:t>染空气有关的疾病</w:t>
      </w:r>
      <w:proofErr w:type="spellEnd"/>
    </w:p>
    <w:p w14:paraId="23F4C6C6" w14:textId="6EBC1EBD" w:rsidR="001B08B9" w:rsidRPr="001A2E79" w:rsidRDefault="001B08B9" w:rsidP="001B08B9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1A2E79">
        <w:rPr>
          <w:rFonts w:ascii="Frutiger LT Com 45 Light" w:eastAsia="MS Gothic" w:hAnsi="Frutiger LT Com 45 Light" w:cs="MS Gothic"/>
          <w:color w:val="5B9BD5" w:themeColor="accent1"/>
        </w:rPr>
        <w:t>自</w:t>
      </w:r>
      <w:r w:rsidRPr="001A2E79">
        <w:rPr>
          <w:rFonts w:ascii="Frutiger LT Com 45 Light" w:eastAsia="Microsoft JhengHei" w:hAnsi="Frutiger LT Com 45 Light" w:cs="Microsoft JhengHei"/>
          <w:color w:val="5B9BD5" w:themeColor="accent1"/>
        </w:rPr>
        <w:t>创</w:t>
      </w:r>
      <w:proofErr w:type="spellEnd"/>
      <w:r w:rsidRPr="001A2E79">
        <w:rPr>
          <w:rFonts w:ascii="Frutiger LT Com 45 Light" w:hAnsi="Frutiger LT Com 45 Light"/>
          <w:color w:val="5B9BD5" w:themeColor="accent1"/>
        </w:rPr>
        <w:t xml:space="preserve"> - </w:t>
      </w:r>
      <w:proofErr w:type="spellStart"/>
      <w:r w:rsidRPr="001A2E79">
        <w:rPr>
          <w:rFonts w:ascii="Frutiger LT Com 45 Light" w:eastAsia="MS Gothic" w:hAnsi="Frutiger LT Com 45 Light" w:cs="MS Gothic"/>
          <w:color w:val="5B9BD5" w:themeColor="accent1"/>
        </w:rPr>
        <w:t>将科学研究与</w:t>
      </w:r>
      <w:r w:rsidRPr="001A2E79">
        <w:rPr>
          <w:rFonts w:ascii="Frutiger LT Com 45 Light" w:eastAsia="Microsoft JhengHei" w:hAnsi="Frutiger LT Com 45 Light" w:cs="Microsoft JhengHei"/>
          <w:color w:val="5B9BD5" w:themeColor="accent1"/>
        </w:rPr>
        <w:t>历</w:t>
      </w:r>
      <w:r w:rsidRPr="001A2E79">
        <w:rPr>
          <w:rFonts w:ascii="Frutiger LT Com 45 Light" w:eastAsia="MS Gothic" w:hAnsi="Frutiger LT Com 45 Light" w:cs="MS Gothic"/>
          <w:color w:val="5B9BD5" w:themeColor="accent1"/>
        </w:rPr>
        <w:t>史相</w:t>
      </w:r>
      <w:r w:rsidRPr="001A2E79">
        <w:rPr>
          <w:rFonts w:ascii="Frutiger LT Com 45 Light" w:eastAsia="Microsoft JhengHei" w:hAnsi="Frutiger LT Com 45 Light" w:cs="Microsoft JhengHei"/>
          <w:color w:val="5B9BD5" w:themeColor="accent1"/>
        </w:rPr>
        <w:t>结</w:t>
      </w:r>
      <w:r w:rsidRPr="001A2E79">
        <w:rPr>
          <w:rFonts w:ascii="Frutiger LT Com 45 Light" w:eastAsia="MS Gothic" w:hAnsi="Frutiger LT Com 45 Light" w:cs="MS Gothic"/>
          <w:color w:val="5B9BD5" w:themeColor="accent1"/>
        </w:rPr>
        <w:t>合</w:t>
      </w:r>
      <w:proofErr w:type="spellEnd"/>
    </w:p>
    <w:p w14:paraId="63A4E9FE" w14:textId="4F235AB5" w:rsidR="007E3BED" w:rsidRPr="001A2E79" w:rsidRDefault="007E3BED" w:rsidP="007E3BED">
      <w:pPr>
        <w:rPr>
          <w:rFonts w:ascii="Frutiger LT Com 45 Light" w:hAnsi="Frutiger LT Com 45 Light"/>
          <w:color w:val="5B9BD5" w:themeColor="accent1"/>
        </w:rPr>
      </w:pPr>
      <w:r w:rsidRPr="001A2E79">
        <w:rPr>
          <w:rFonts w:ascii="Frutiger LT Com 45 Light" w:hAnsi="Frutiger LT Com 45 Light"/>
          <w:color w:val="5B9BD5" w:themeColor="accent1"/>
        </w:rPr>
        <w:t>Refer to box for instructions and ingredients</w:t>
      </w:r>
    </w:p>
    <w:p w14:paraId="0F15139F" w14:textId="1236EC2F" w:rsidR="00CE2EC7" w:rsidRPr="001A2E79" w:rsidRDefault="001B08B9" w:rsidP="00A7471B">
      <w:pPr>
        <w:rPr>
          <w:rFonts w:ascii="Frutiger LT Com 45 Light" w:hAnsi="Frutiger LT Com 45 Light"/>
          <w:color w:val="5B9BD5" w:themeColor="accent1"/>
        </w:rPr>
      </w:pPr>
      <w:proofErr w:type="spellStart"/>
      <w:r w:rsidRPr="001A2E79">
        <w:rPr>
          <w:rFonts w:ascii="Frutiger LT Com 45 Light" w:eastAsia="MS Gothic" w:hAnsi="Frutiger LT Com 45 Light" w:cs="MS Gothic"/>
          <w:color w:val="5B9BD5" w:themeColor="accent1"/>
        </w:rPr>
        <w:t>有关</w:t>
      </w:r>
      <w:r w:rsidRPr="001A2E79">
        <w:rPr>
          <w:rFonts w:ascii="Frutiger LT Com 45 Light" w:eastAsia="Microsoft JhengHei" w:hAnsi="Frutiger LT Com 45 Light" w:cs="Microsoft JhengHei"/>
          <w:color w:val="5B9BD5" w:themeColor="accent1"/>
        </w:rPr>
        <w:t>说</w:t>
      </w:r>
      <w:r w:rsidRPr="001A2E79">
        <w:rPr>
          <w:rFonts w:ascii="Frutiger LT Com 45 Light" w:eastAsia="MS Gothic" w:hAnsi="Frutiger LT Com 45 Light" w:cs="MS Gothic"/>
          <w:color w:val="5B9BD5" w:themeColor="accent1"/>
        </w:rPr>
        <w:t>明和成分，</w:t>
      </w:r>
      <w:r w:rsidRPr="001A2E79">
        <w:rPr>
          <w:rFonts w:ascii="Frutiger LT Com 45 Light" w:eastAsia="Microsoft JhengHei" w:hAnsi="Frutiger LT Com 45 Light" w:cs="Microsoft JhengHei"/>
          <w:color w:val="5B9BD5" w:themeColor="accent1"/>
        </w:rPr>
        <w:t>请</w:t>
      </w:r>
      <w:r w:rsidRPr="001A2E79">
        <w:rPr>
          <w:rFonts w:ascii="Frutiger LT Com 45 Light" w:eastAsia="MS Gothic" w:hAnsi="Frutiger LT Com 45 Light" w:cs="MS Gothic"/>
          <w:color w:val="5B9BD5" w:themeColor="accent1"/>
        </w:rPr>
        <w:t>参</w:t>
      </w:r>
      <w:r w:rsidRPr="001A2E79">
        <w:rPr>
          <w:rFonts w:ascii="Frutiger LT Com 45 Light" w:eastAsia="Microsoft JhengHei" w:hAnsi="Frutiger LT Com 45 Light" w:cs="Microsoft JhengHei"/>
          <w:color w:val="5B9BD5" w:themeColor="accent1"/>
        </w:rPr>
        <w:t>阅</w:t>
      </w:r>
      <w:r w:rsidRPr="001A2E79">
        <w:rPr>
          <w:rFonts w:ascii="Frutiger LT Com 45 Light" w:eastAsia="MS Gothic" w:hAnsi="Frutiger LT Com 45 Light" w:cs="MS Gothic"/>
          <w:color w:val="5B9BD5" w:themeColor="accent1"/>
        </w:rPr>
        <w:t>框</w:t>
      </w:r>
      <w:proofErr w:type="spellEnd"/>
    </w:p>
    <w:sectPr w:rsidR="00CE2EC7" w:rsidRPr="001A2E79" w:rsidSect="00D212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18FA9" w14:textId="77777777" w:rsidR="00F11387" w:rsidRDefault="00F11387" w:rsidP="0016367F">
      <w:r>
        <w:separator/>
      </w:r>
    </w:p>
    <w:p w14:paraId="56912C39" w14:textId="77777777" w:rsidR="00F11387" w:rsidRDefault="00F11387" w:rsidP="0016367F"/>
    <w:p w14:paraId="1A5A5AC7" w14:textId="77777777" w:rsidR="00F11387" w:rsidRDefault="00F11387" w:rsidP="0016367F"/>
    <w:p w14:paraId="1759567E" w14:textId="77777777" w:rsidR="00F11387" w:rsidRDefault="00F11387" w:rsidP="0016367F"/>
    <w:p w14:paraId="5957DD37" w14:textId="77777777" w:rsidR="00F11387" w:rsidRDefault="00F11387" w:rsidP="0016367F"/>
    <w:p w14:paraId="1ACE5EB9" w14:textId="77777777" w:rsidR="00F11387" w:rsidRDefault="00F11387" w:rsidP="0016367F"/>
    <w:p w14:paraId="7A14AD94" w14:textId="77777777" w:rsidR="00F11387" w:rsidRDefault="00F11387" w:rsidP="0016367F"/>
    <w:p w14:paraId="065406D2" w14:textId="77777777" w:rsidR="00F11387" w:rsidRDefault="00F11387" w:rsidP="00280421"/>
  </w:endnote>
  <w:endnote w:type="continuationSeparator" w:id="0">
    <w:p w14:paraId="057129B0" w14:textId="77777777" w:rsidR="00F11387" w:rsidRDefault="00F11387" w:rsidP="0016367F">
      <w:r>
        <w:continuationSeparator/>
      </w:r>
    </w:p>
    <w:p w14:paraId="6158E7ED" w14:textId="77777777" w:rsidR="00F11387" w:rsidRDefault="00F11387" w:rsidP="0016367F"/>
    <w:p w14:paraId="2AC668A2" w14:textId="77777777" w:rsidR="00F11387" w:rsidRDefault="00F11387" w:rsidP="0016367F"/>
    <w:p w14:paraId="18A8DA28" w14:textId="77777777" w:rsidR="00F11387" w:rsidRDefault="00F11387" w:rsidP="0016367F"/>
    <w:p w14:paraId="20C5F910" w14:textId="77777777" w:rsidR="00F11387" w:rsidRDefault="00F11387" w:rsidP="0016367F"/>
    <w:p w14:paraId="65F0AE0E" w14:textId="77777777" w:rsidR="00F11387" w:rsidRDefault="00F11387" w:rsidP="0016367F"/>
    <w:p w14:paraId="5D5247B8" w14:textId="77777777" w:rsidR="00F11387" w:rsidRDefault="00F11387" w:rsidP="0016367F"/>
    <w:p w14:paraId="3896489E" w14:textId="77777777" w:rsidR="00F11387" w:rsidRDefault="00F11387" w:rsidP="002804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55 Roman">
    <w:panose1 w:val="020B0503030504020204"/>
    <w:charset w:val="00"/>
    <w:family w:val="swiss"/>
    <w:pitch w:val="variable"/>
    <w:sig w:usb0="800000AF" w:usb1="5000204A" w:usb2="00000000" w:usb3="00000000" w:csb0="0000009B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panose1 w:val="00000000000000000000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191F7" w14:textId="77777777" w:rsidR="001A2E79" w:rsidRDefault="001A2E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CB3E97" w:rsidRPr="001A2E79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6EDB8B9B" w:rsidR="00CB3E97" w:rsidRPr="001A2E79" w:rsidRDefault="00CB3E97" w:rsidP="0016367F">
          <w:pPr>
            <w:rPr>
              <w:rFonts w:ascii="Frutiger LT Com 45 Light" w:hAnsi="Frutiger LT Com 45 Light"/>
              <w:sz w:val="16"/>
              <w:szCs w:val="16"/>
            </w:rPr>
          </w:pPr>
          <w:r w:rsidRPr="001A2E79">
            <w:rPr>
              <w:rFonts w:ascii="Frutiger LT Com 45 Light" w:hAnsi="Frutiger LT Com 45 Light"/>
              <w:sz w:val="16"/>
              <w:szCs w:val="16"/>
            </w:rPr>
            <w:t xml:space="preserve">Date: </w:t>
          </w:r>
          <w:r w:rsidR="008E214E" w:rsidRPr="001A2E79">
            <w:rPr>
              <w:rFonts w:ascii="Frutiger LT Com 45 Light" w:hAnsi="Frutiger LT Com 45 Light"/>
              <w:sz w:val="16"/>
              <w:szCs w:val="16"/>
            </w:rPr>
            <w:t>2</w:t>
          </w:r>
          <w:r w:rsidRPr="001A2E79">
            <w:rPr>
              <w:rFonts w:ascii="Frutiger LT Com 45 Light" w:hAnsi="Frutiger LT Com 45 Light"/>
              <w:sz w:val="16"/>
              <w:szCs w:val="16"/>
            </w:rPr>
            <w:t>3.0</w:t>
          </w:r>
          <w:r w:rsidR="008E214E" w:rsidRPr="001A2E79">
            <w:rPr>
              <w:rFonts w:ascii="Frutiger LT Com 45 Light" w:hAnsi="Frutiger LT Com 45 Light"/>
              <w:sz w:val="16"/>
              <w:szCs w:val="16"/>
            </w:rPr>
            <w:t>8</w:t>
          </w:r>
          <w:r w:rsidRPr="001A2E79">
            <w:rPr>
              <w:rFonts w:ascii="Frutiger LT Com 45 Light" w:hAnsi="Frutiger LT Com 45 Light"/>
              <w:sz w:val="16"/>
              <w:szCs w:val="16"/>
            </w:rPr>
            <w:t>.19</w:t>
          </w:r>
        </w:p>
        <w:p w14:paraId="53812AFB" w14:textId="05A4846C" w:rsidR="00CB3E97" w:rsidRPr="001A2E79" w:rsidRDefault="00CB3E97" w:rsidP="0016367F">
          <w:pPr>
            <w:rPr>
              <w:rFonts w:ascii="Frutiger LT Com 45 Light" w:hAnsi="Frutiger LT Com 45 Light"/>
              <w:sz w:val="16"/>
              <w:szCs w:val="16"/>
              <w:lang w:val="en-GB"/>
            </w:rPr>
          </w:pPr>
          <w:bookmarkStart w:id="0" w:name="_GoBack"/>
          <w:r w:rsidRPr="001A2E79">
            <w:rPr>
              <w:rFonts w:ascii="Frutiger LT Com 45 Light" w:hAnsi="Frutiger LT Com 45 Light"/>
              <w:sz w:val="16"/>
              <w:szCs w:val="16"/>
              <w:lang w:val="en-GB"/>
            </w:rPr>
            <w:t>WSC2019_TP40_</w:t>
          </w:r>
          <w:r w:rsidR="001A2E79" w:rsidRPr="001A2E79">
            <w:rPr>
              <w:rFonts w:ascii="Frutiger LT Com 45 Light" w:hAnsi="Frutiger LT Com 45 Light"/>
              <w:sz w:val="16"/>
              <w:szCs w:val="16"/>
              <w:lang w:val="en-GB"/>
            </w:rPr>
            <w:t>Appendix_1.4_Label_Text</w:t>
          </w:r>
          <w:bookmarkEnd w:id="0"/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1378CFE5" w:rsidR="00CB3E97" w:rsidRPr="001A2E79" w:rsidRDefault="00CB3E97" w:rsidP="001A2E79">
          <w:pPr>
            <w:jc w:val="center"/>
            <w:rPr>
              <w:rFonts w:ascii="Frutiger LT Com 45 Light" w:hAnsi="Frutiger LT Com 45 Light"/>
              <w:sz w:val="16"/>
              <w:szCs w:val="16"/>
            </w:rPr>
          </w:pPr>
          <w:r w:rsidRPr="001A2E79">
            <w:rPr>
              <w:rFonts w:ascii="Frutiger LT Com 45 Light" w:hAnsi="Frutiger LT Com 45 Light"/>
              <w:sz w:val="16"/>
              <w:szCs w:val="16"/>
            </w:rPr>
            <w:t xml:space="preserve">Version: </w:t>
          </w:r>
          <w:r w:rsidR="008E214E" w:rsidRPr="001A2E79">
            <w:rPr>
              <w:rFonts w:ascii="Frutiger LT Com 45 Light" w:hAnsi="Frutiger LT Com 45 Light"/>
              <w:sz w:val="16"/>
              <w:szCs w:val="16"/>
            </w:rPr>
            <w:t>2</w:t>
          </w:r>
          <w:r w:rsidRPr="001A2E79">
            <w:rPr>
              <w:rFonts w:ascii="Frutiger LT Com 45 Light" w:hAnsi="Frutiger LT Com 45 Light"/>
              <w:sz w:val="16"/>
              <w:szCs w:val="16"/>
            </w:rPr>
            <w:t>.0</w:t>
          </w:r>
        </w:p>
        <w:p w14:paraId="3C424F4F" w14:textId="64C24484" w:rsidR="00CB3E97" w:rsidRPr="001A2E79" w:rsidRDefault="00CB3E97" w:rsidP="001A2E79">
          <w:pPr>
            <w:jc w:val="center"/>
            <w:rPr>
              <w:rFonts w:ascii="Frutiger LT Com 45 Light" w:hAnsi="Frutiger LT Com 45 Light"/>
              <w:sz w:val="16"/>
              <w:szCs w:val="16"/>
            </w:rPr>
          </w:pPr>
          <w:r w:rsidRPr="001A2E79">
            <w:rPr>
              <w:rFonts w:ascii="Frutiger LT Com 45 Light" w:hAnsi="Frutiger LT Com 45 Light"/>
              <w:sz w:val="16"/>
              <w:szCs w:val="16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CB3E97" w:rsidRPr="001A2E79" w:rsidRDefault="00CB3E97" w:rsidP="001A2E79">
          <w:pPr>
            <w:jc w:val="right"/>
            <w:rPr>
              <w:rFonts w:ascii="Frutiger LT Com 45 Light" w:hAnsi="Frutiger LT Com 45 Light"/>
              <w:sz w:val="16"/>
              <w:szCs w:val="16"/>
            </w:rPr>
          </w:pPr>
          <w:r w:rsidRPr="001A2E79">
            <w:rPr>
              <w:rFonts w:ascii="Frutiger LT Com 45 Light" w:hAnsi="Frutiger LT Com 45 Light"/>
              <w:sz w:val="16"/>
              <w:szCs w:val="16"/>
            </w:rPr>
            <w:fldChar w:fldCharType="begin"/>
          </w:r>
          <w:r w:rsidRPr="001A2E79">
            <w:rPr>
              <w:rFonts w:ascii="Frutiger LT Com 45 Light" w:hAnsi="Frutiger LT Com 45 Light"/>
              <w:sz w:val="16"/>
              <w:szCs w:val="16"/>
            </w:rPr>
            <w:instrText xml:space="preserve"> PAGE   \* MERGEFORMAT </w:instrText>
          </w:r>
          <w:r w:rsidRPr="001A2E79">
            <w:rPr>
              <w:rFonts w:ascii="Frutiger LT Com 45 Light" w:hAnsi="Frutiger LT Com 45 Light"/>
              <w:sz w:val="16"/>
              <w:szCs w:val="16"/>
            </w:rPr>
            <w:fldChar w:fldCharType="separate"/>
          </w:r>
          <w:r w:rsidRPr="001A2E79">
            <w:rPr>
              <w:rFonts w:ascii="Frutiger LT Com 45 Light" w:hAnsi="Frutiger LT Com 45 Light"/>
              <w:noProof/>
              <w:sz w:val="16"/>
              <w:szCs w:val="16"/>
            </w:rPr>
            <w:t>2</w:t>
          </w:r>
          <w:r w:rsidRPr="001A2E79">
            <w:rPr>
              <w:rFonts w:ascii="Frutiger LT Com 45 Light" w:hAnsi="Frutiger LT Com 45 Light"/>
              <w:sz w:val="16"/>
              <w:szCs w:val="16"/>
            </w:rPr>
            <w:fldChar w:fldCharType="end"/>
          </w:r>
          <w:r w:rsidRPr="001A2E79">
            <w:rPr>
              <w:rFonts w:ascii="Frutiger LT Com 45 Light" w:hAnsi="Frutiger LT Com 45 Light"/>
              <w:sz w:val="16"/>
              <w:szCs w:val="16"/>
            </w:rPr>
            <w:t xml:space="preserve"> of </w:t>
          </w:r>
          <w:r w:rsidRPr="001A2E79">
            <w:rPr>
              <w:rFonts w:ascii="Frutiger LT Com 45 Light" w:hAnsi="Frutiger LT Com 45 Light"/>
              <w:sz w:val="16"/>
              <w:szCs w:val="16"/>
            </w:rPr>
            <w:fldChar w:fldCharType="begin"/>
          </w:r>
          <w:r w:rsidRPr="001A2E79">
            <w:rPr>
              <w:rFonts w:ascii="Frutiger LT Com 45 Light" w:hAnsi="Frutiger LT Com 45 Light"/>
              <w:sz w:val="16"/>
              <w:szCs w:val="16"/>
            </w:rPr>
            <w:instrText xml:space="preserve"> NUMPAGES   \* MERGEFORMAT </w:instrText>
          </w:r>
          <w:r w:rsidRPr="001A2E79">
            <w:rPr>
              <w:rFonts w:ascii="Frutiger LT Com 45 Light" w:hAnsi="Frutiger LT Com 45 Light"/>
              <w:sz w:val="16"/>
              <w:szCs w:val="16"/>
            </w:rPr>
            <w:fldChar w:fldCharType="separate"/>
          </w:r>
          <w:r w:rsidRPr="001A2E79">
            <w:rPr>
              <w:rFonts w:ascii="Frutiger LT Com 45 Light" w:hAnsi="Frutiger LT Com 45 Light"/>
              <w:noProof/>
              <w:sz w:val="16"/>
              <w:szCs w:val="16"/>
            </w:rPr>
            <w:t>2</w:t>
          </w:r>
          <w:r w:rsidRPr="001A2E79">
            <w:rPr>
              <w:rFonts w:ascii="Frutiger LT Com 45 Light" w:hAnsi="Frutiger LT Com 45 Light"/>
              <w:noProof/>
              <w:sz w:val="16"/>
              <w:szCs w:val="16"/>
            </w:rPr>
            <w:fldChar w:fldCharType="end"/>
          </w:r>
        </w:p>
      </w:tc>
    </w:tr>
  </w:tbl>
  <w:p w14:paraId="4DA6CA96" w14:textId="77777777" w:rsidR="00CB3E97" w:rsidRPr="001A2E79" w:rsidRDefault="00CB3E97" w:rsidP="0016367F">
    <w:pPr>
      <w:pStyle w:val="Footer"/>
      <w:rPr>
        <w:rFonts w:ascii="Frutiger LT Com 45 Light" w:hAnsi="Frutiger LT Com 45 Light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7230A" w14:textId="1554B874" w:rsidR="00CB3E97" w:rsidRPr="00453B91" w:rsidRDefault="00CB3E97" w:rsidP="0016367F">
    <w:pPr>
      <w:pStyle w:val="Footer"/>
    </w:pPr>
    <w:r>
      <w:t>WSC2019_TP40_Day</w:t>
    </w:r>
    <w:r w:rsidR="002C36E5">
      <w:t>2</w:t>
    </w:r>
    <w:r>
      <w:t>_EN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E7173" w14:textId="77777777" w:rsidR="00F11387" w:rsidRDefault="00F11387" w:rsidP="0016367F">
      <w:r>
        <w:separator/>
      </w:r>
    </w:p>
    <w:p w14:paraId="4D5327DC" w14:textId="77777777" w:rsidR="00F11387" w:rsidRDefault="00F11387" w:rsidP="0016367F"/>
    <w:p w14:paraId="0A2D1005" w14:textId="77777777" w:rsidR="00F11387" w:rsidRDefault="00F11387" w:rsidP="0016367F"/>
    <w:p w14:paraId="7DCC5546" w14:textId="77777777" w:rsidR="00F11387" w:rsidRDefault="00F11387" w:rsidP="0016367F"/>
    <w:p w14:paraId="22F046E2" w14:textId="77777777" w:rsidR="00F11387" w:rsidRDefault="00F11387" w:rsidP="0016367F"/>
    <w:p w14:paraId="76DC07AB" w14:textId="77777777" w:rsidR="00F11387" w:rsidRDefault="00F11387" w:rsidP="00280421"/>
  </w:footnote>
  <w:footnote w:type="continuationSeparator" w:id="0">
    <w:p w14:paraId="2D61286B" w14:textId="77777777" w:rsidR="00F11387" w:rsidRDefault="00F11387" w:rsidP="0016367F">
      <w:r>
        <w:continuationSeparator/>
      </w:r>
    </w:p>
    <w:p w14:paraId="03586F36" w14:textId="77777777" w:rsidR="00F11387" w:rsidRDefault="00F11387" w:rsidP="0016367F"/>
    <w:p w14:paraId="72AF1207" w14:textId="77777777" w:rsidR="00F11387" w:rsidRDefault="00F11387" w:rsidP="0016367F"/>
    <w:p w14:paraId="41538536" w14:textId="77777777" w:rsidR="00F11387" w:rsidRDefault="00F11387" w:rsidP="0016367F"/>
    <w:p w14:paraId="3C2A4D65" w14:textId="77777777" w:rsidR="00F11387" w:rsidRDefault="00F11387" w:rsidP="0016367F"/>
    <w:p w14:paraId="3DE8014B" w14:textId="77777777" w:rsidR="00F11387" w:rsidRDefault="00F11387" w:rsidP="0016367F"/>
    <w:p w14:paraId="08867FC7" w14:textId="77777777" w:rsidR="00F11387" w:rsidRDefault="00F11387" w:rsidP="0016367F"/>
    <w:p w14:paraId="2AE0AD7E" w14:textId="77777777" w:rsidR="00F11387" w:rsidRDefault="00F11387" w:rsidP="002804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44B5" w14:textId="77777777" w:rsidR="001A2E79" w:rsidRDefault="001A2E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C594" w14:textId="77777777" w:rsidR="00CB3E97" w:rsidRDefault="00CB3E97" w:rsidP="0016367F">
    <w:pPr>
      <w:pStyle w:val="Header"/>
    </w:pPr>
    <w:r w:rsidRPr="007866C8">
      <w:rPr>
        <w:noProof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7B6E7" w14:textId="77777777" w:rsidR="00CB3E97" w:rsidRDefault="00CB3E97" w:rsidP="0016367F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0DD3770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147" cy="10670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8147" cy="106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702C5F"/>
    <w:multiLevelType w:val="hybridMultilevel"/>
    <w:tmpl w:val="0DB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47168"/>
    <w:multiLevelType w:val="hybridMultilevel"/>
    <w:tmpl w:val="A592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1E8C06F0"/>
    <w:multiLevelType w:val="hybridMultilevel"/>
    <w:tmpl w:val="C05A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 w15:restartNumberingAfterBreak="0">
    <w:nsid w:val="24870C19"/>
    <w:multiLevelType w:val="hybridMultilevel"/>
    <w:tmpl w:val="BC66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B3E99"/>
    <w:multiLevelType w:val="hybridMultilevel"/>
    <w:tmpl w:val="40B265E8"/>
    <w:lvl w:ilvl="0" w:tplc="F5A4500E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5465B"/>
    <w:multiLevelType w:val="hybridMultilevel"/>
    <w:tmpl w:val="AF0A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96902"/>
    <w:multiLevelType w:val="hybridMultilevel"/>
    <w:tmpl w:val="64D8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C339C"/>
    <w:multiLevelType w:val="hybridMultilevel"/>
    <w:tmpl w:val="3A7C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917F1"/>
    <w:multiLevelType w:val="hybridMultilevel"/>
    <w:tmpl w:val="7682E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A2988"/>
    <w:multiLevelType w:val="hybridMultilevel"/>
    <w:tmpl w:val="E630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748DD"/>
    <w:multiLevelType w:val="hybridMultilevel"/>
    <w:tmpl w:val="34A6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E2EBD"/>
    <w:multiLevelType w:val="hybridMultilevel"/>
    <w:tmpl w:val="D98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27284"/>
    <w:multiLevelType w:val="hybridMultilevel"/>
    <w:tmpl w:val="0210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53ECC"/>
    <w:multiLevelType w:val="hybridMultilevel"/>
    <w:tmpl w:val="9996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90471F7"/>
    <w:multiLevelType w:val="hybridMultilevel"/>
    <w:tmpl w:val="6936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02C10">
      <w:start w:val="1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63261"/>
    <w:multiLevelType w:val="hybridMultilevel"/>
    <w:tmpl w:val="06E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81E18"/>
    <w:multiLevelType w:val="hybridMultilevel"/>
    <w:tmpl w:val="C80A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1"/>
  </w:num>
  <w:num w:numId="13">
    <w:abstractNumId w:val="25"/>
  </w:num>
  <w:num w:numId="14">
    <w:abstractNumId w:val="11"/>
    <w:lvlOverride w:ilvl="0">
      <w:startOverride w:val="1"/>
    </w:lvlOverride>
  </w:num>
  <w:num w:numId="15">
    <w:abstractNumId w:val="17"/>
  </w:num>
  <w:num w:numId="16">
    <w:abstractNumId w:val="14"/>
  </w:num>
  <w:num w:numId="17">
    <w:abstractNumId w:val="10"/>
  </w:num>
  <w:num w:numId="18">
    <w:abstractNumId w:val="31"/>
  </w:num>
  <w:num w:numId="19">
    <w:abstractNumId w:val="16"/>
  </w:num>
  <w:num w:numId="20">
    <w:abstractNumId w:val="30"/>
  </w:num>
  <w:num w:numId="21">
    <w:abstractNumId w:val="29"/>
  </w:num>
  <w:num w:numId="22">
    <w:abstractNumId w:val="19"/>
  </w:num>
  <w:num w:numId="23">
    <w:abstractNumId w:val="28"/>
  </w:num>
  <w:num w:numId="24">
    <w:abstractNumId w:val="23"/>
  </w:num>
  <w:num w:numId="25">
    <w:abstractNumId w:val="27"/>
  </w:num>
  <w:num w:numId="26">
    <w:abstractNumId w:val="12"/>
  </w:num>
  <w:num w:numId="27">
    <w:abstractNumId w:val="20"/>
  </w:num>
  <w:num w:numId="28">
    <w:abstractNumId w:val="33"/>
  </w:num>
  <w:num w:numId="29">
    <w:abstractNumId w:val="22"/>
  </w:num>
  <w:num w:numId="30">
    <w:abstractNumId w:val="21"/>
  </w:num>
  <w:num w:numId="31">
    <w:abstractNumId w:val="24"/>
  </w:num>
  <w:num w:numId="32">
    <w:abstractNumId w:val="32"/>
  </w:num>
  <w:num w:numId="33">
    <w:abstractNumId w:val="18"/>
  </w:num>
  <w:num w:numId="34">
    <w:abstractNumId w:val="13"/>
  </w:num>
  <w:num w:numId="35">
    <w:abstractNumId w:val="3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6EFF"/>
    <w:rsid w:val="00013487"/>
    <w:rsid w:val="00021530"/>
    <w:rsid w:val="00023768"/>
    <w:rsid w:val="00026DB1"/>
    <w:rsid w:val="00027C67"/>
    <w:rsid w:val="0003398B"/>
    <w:rsid w:val="0003526B"/>
    <w:rsid w:val="00036A02"/>
    <w:rsid w:val="00050DCE"/>
    <w:rsid w:val="00051FE3"/>
    <w:rsid w:val="00052F6D"/>
    <w:rsid w:val="00057B12"/>
    <w:rsid w:val="000640A4"/>
    <w:rsid w:val="00071AA7"/>
    <w:rsid w:val="00082FB6"/>
    <w:rsid w:val="00095191"/>
    <w:rsid w:val="000A211A"/>
    <w:rsid w:val="000B7A72"/>
    <w:rsid w:val="000C351E"/>
    <w:rsid w:val="000D576D"/>
    <w:rsid w:val="000E219D"/>
    <w:rsid w:val="000E5A11"/>
    <w:rsid w:val="000F4A5C"/>
    <w:rsid w:val="00101BC0"/>
    <w:rsid w:val="001172EF"/>
    <w:rsid w:val="0012124C"/>
    <w:rsid w:val="0012553C"/>
    <w:rsid w:val="0013144A"/>
    <w:rsid w:val="00134547"/>
    <w:rsid w:val="00156CA1"/>
    <w:rsid w:val="001571FB"/>
    <w:rsid w:val="001573AF"/>
    <w:rsid w:val="0016232F"/>
    <w:rsid w:val="0016367F"/>
    <w:rsid w:val="00171B69"/>
    <w:rsid w:val="00183BCA"/>
    <w:rsid w:val="00192D2B"/>
    <w:rsid w:val="001A2E79"/>
    <w:rsid w:val="001A2FA1"/>
    <w:rsid w:val="001A30E2"/>
    <w:rsid w:val="001A545D"/>
    <w:rsid w:val="001A554B"/>
    <w:rsid w:val="001B00B5"/>
    <w:rsid w:val="001B08B9"/>
    <w:rsid w:val="001B14C5"/>
    <w:rsid w:val="001C5228"/>
    <w:rsid w:val="001C5F88"/>
    <w:rsid w:val="001C6B44"/>
    <w:rsid w:val="001E4FDC"/>
    <w:rsid w:val="002041D3"/>
    <w:rsid w:val="002057EF"/>
    <w:rsid w:val="002126CD"/>
    <w:rsid w:val="002168C9"/>
    <w:rsid w:val="00233084"/>
    <w:rsid w:val="002420F1"/>
    <w:rsid w:val="00245B26"/>
    <w:rsid w:val="002501E8"/>
    <w:rsid w:val="00260DD2"/>
    <w:rsid w:val="00261C11"/>
    <w:rsid w:val="00264847"/>
    <w:rsid w:val="00267A4B"/>
    <w:rsid w:val="00271388"/>
    <w:rsid w:val="00274D56"/>
    <w:rsid w:val="00280421"/>
    <w:rsid w:val="0028522E"/>
    <w:rsid w:val="00294DA2"/>
    <w:rsid w:val="002A14D1"/>
    <w:rsid w:val="002A23FA"/>
    <w:rsid w:val="002A3094"/>
    <w:rsid w:val="002B1320"/>
    <w:rsid w:val="002C36E5"/>
    <w:rsid w:val="002C3A51"/>
    <w:rsid w:val="002D07E2"/>
    <w:rsid w:val="002D4A7A"/>
    <w:rsid w:val="002E44B5"/>
    <w:rsid w:val="003054E0"/>
    <w:rsid w:val="00310983"/>
    <w:rsid w:val="003133A3"/>
    <w:rsid w:val="00313492"/>
    <w:rsid w:val="003147E8"/>
    <w:rsid w:val="0032135D"/>
    <w:rsid w:val="003335CF"/>
    <w:rsid w:val="00333816"/>
    <w:rsid w:val="00340348"/>
    <w:rsid w:val="00356625"/>
    <w:rsid w:val="00357CB1"/>
    <w:rsid w:val="003768D1"/>
    <w:rsid w:val="0038099A"/>
    <w:rsid w:val="00383205"/>
    <w:rsid w:val="00383206"/>
    <w:rsid w:val="0038389A"/>
    <w:rsid w:val="00385D0A"/>
    <w:rsid w:val="00395697"/>
    <w:rsid w:val="003B328D"/>
    <w:rsid w:val="003B473A"/>
    <w:rsid w:val="003C32B5"/>
    <w:rsid w:val="003C744C"/>
    <w:rsid w:val="0040746F"/>
    <w:rsid w:val="00407AF9"/>
    <w:rsid w:val="00413188"/>
    <w:rsid w:val="004131BB"/>
    <w:rsid w:val="004135AE"/>
    <w:rsid w:val="00426B3D"/>
    <w:rsid w:val="00433A9F"/>
    <w:rsid w:val="00451DED"/>
    <w:rsid w:val="00453B91"/>
    <w:rsid w:val="004605D7"/>
    <w:rsid w:val="00462CB3"/>
    <w:rsid w:val="00472F2E"/>
    <w:rsid w:val="00475DE8"/>
    <w:rsid w:val="00486BE0"/>
    <w:rsid w:val="00495958"/>
    <w:rsid w:val="00496CC5"/>
    <w:rsid w:val="004A61D4"/>
    <w:rsid w:val="004B1100"/>
    <w:rsid w:val="004B6102"/>
    <w:rsid w:val="004B6219"/>
    <w:rsid w:val="004C77A7"/>
    <w:rsid w:val="004D0714"/>
    <w:rsid w:val="004D3337"/>
    <w:rsid w:val="004D6CF0"/>
    <w:rsid w:val="004D7925"/>
    <w:rsid w:val="004E12F1"/>
    <w:rsid w:val="004F7611"/>
    <w:rsid w:val="00501985"/>
    <w:rsid w:val="00501D72"/>
    <w:rsid w:val="00502C30"/>
    <w:rsid w:val="00512293"/>
    <w:rsid w:val="0051761D"/>
    <w:rsid w:val="00517BD4"/>
    <w:rsid w:val="0052769B"/>
    <w:rsid w:val="00534780"/>
    <w:rsid w:val="00537B3F"/>
    <w:rsid w:val="005448B3"/>
    <w:rsid w:val="0055566F"/>
    <w:rsid w:val="005624C7"/>
    <w:rsid w:val="00563860"/>
    <w:rsid w:val="0056462B"/>
    <w:rsid w:val="00564CC9"/>
    <w:rsid w:val="0056635F"/>
    <w:rsid w:val="00567BF1"/>
    <w:rsid w:val="00575F7A"/>
    <w:rsid w:val="00591304"/>
    <w:rsid w:val="00595D70"/>
    <w:rsid w:val="005A43EB"/>
    <w:rsid w:val="005B5B53"/>
    <w:rsid w:val="005B6E49"/>
    <w:rsid w:val="005C1F3D"/>
    <w:rsid w:val="005C7E6F"/>
    <w:rsid w:val="005E0329"/>
    <w:rsid w:val="005F01CC"/>
    <w:rsid w:val="005F4CBB"/>
    <w:rsid w:val="00604565"/>
    <w:rsid w:val="00607105"/>
    <w:rsid w:val="00610D35"/>
    <w:rsid w:val="00611E8B"/>
    <w:rsid w:val="006166DE"/>
    <w:rsid w:val="00622F48"/>
    <w:rsid w:val="0062412F"/>
    <w:rsid w:val="0062478E"/>
    <w:rsid w:val="00627E3D"/>
    <w:rsid w:val="00654C21"/>
    <w:rsid w:val="0067352E"/>
    <w:rsid w:val="00673AA4"/>
    <w:rsid w:val="006741AC"/>
    <w:rsid w:val="006805C1"/>
    <w:rsid w:val="0068062C"/>
    <w:rsid w:val="00680D27"/>
    <w:rsid w:val="00690696"/>
    <w:rsid w:val="00692D20"/>
    <w:rsid w:val="00695335"/>
    <w:rsid w:val="006A078C"/>
    <w:rsid w:val="006A388C"/>
    <w:rsid w:val="006B2382"/>
    <w:rsid w:val="006B5384"/>
    <w:rsid w:val="006C4040"/>
    <w:rsid w:val="006C4416"/>
    <w:rsid w:val="006D7B48"/>
    <w:rsid w:val="006E1EA4"/>
    <w:rsid w:val="006E26EF"/>
    <w:rsid w:val="006E6145"/>
    <w:rsid w:val="006E7810"/>
    <w:rsid w:val="006E7FE8"/>
    <w:rsid w:val="006F60B3"/>
    <w:rsid w:val="006F7C7B"/>
    <w:rsid w:val="007004AE"/>
    <w:rsid w:val="007022AD"/>
    <w:rsid w:val="00721EAA"/>
    <w:rsid w:val="00722367"/>
    <w:rsid w:val="00743D92"/>
    <w:rsid w:val="007536A8"/>
    <w:rsid w:val="007575B9"/>
    <w:rsid w:val="00766D9D"/>
    <w:rsid w:val="0076767C"/>
    <w:rsid w:val="007748E6"/>
    <w:rsid w:val="00782FB5"/>
    <w:rsid w:val="0078539E"/>
    <w:rsid w:val="00790EFE"/>
    <w:rsid w:val="00793A30"/>
    <w:rsid w:val="007A4C1D"/>
    <w:rsid w:val="007B5DEF"/>
    <w:rsid w:val="007B7975"/>
    <w:rsid w:val="007C4BB2"/>
    <w:rsid w:val="007C6861"/>
    <w:rsid w:val="007E3BED"/>
    <w:rsid w:val="007E5198"/>
    <w:rsid w:val="007E54F9"/>
    <w:rsid w:val="007E70CF"/>
    <w:rsid w:val="007F10ED"/>
    <w:rsid w:val="007F212B"/>
    <w:rsid w:val="007F6148"/>
    <w:rsid w:val="007F7085"/>
    <w:rsid w:val="008113C7"/>
    <w:rsid w:val="008123B7"/>
    <w:rsid w:val="008229A8"/>
    <w:rsid w:val="00833613"/>
    <w:rsid w:val="008362E2"/>
    <w:rsid w:val="00840836"/>
    <w:rsid w:val="008429C5"/>
    <w:rsid w:val="00854AD0"/>
    <w:rsid w:val="0085552C"/>
    <w:rsid w:val="00855E97"/>
    <w:rsid w:val="00860C67"/>
    <w:rsid w:val="00861273"/>
    <w:rsid w:val="00866978"/>
    <w:rsid w:val="008766D2"/>
    <w:rsid w:val="00885489"/>
    <w:rsid w:val="00887C3D"/>
    <w:rsid w:val="008907FD"/>
    <w:rsid w:val="0089459D"/>
    <w:rsid w:val="00895C7B"/>
    <w:rsid w:val="00897C0B"/>
    <w:rsid w:val="008A2F66"/>
    <w:rsid w:val="008A3942"/>
    <w:rsid w:val="008B249E"/>
    <w:rsid w:val="008B6BA4"/>
    <w:rsid w:val="008D0C3D"/>
    <w:rsid w:val="008D4392"/>
    <w:rsid w:val="008E214E"/>
    <w:rsid w:val="008E2770"/>
    <w:rsid w:val="008F0A15"/>
    <w:rsid w:val="008F5CF8"/>
    <w:rsid w:val="00917EFE"/>
    <w:rsid w:val="00920ACE"/>
    <w:rsid w:val="00926C56"/>
    <w:rsid w:val="00935220"/>
    <w:rsid w:val="009356C1"/>
    <w:rsid w:val="00941F91"/>
    <w:rsid w:val="009454DF"/>
    <w:rsid w:val="00952F1E"/>
    <w:rsid w:val="0095786C"/>
    <w:rsid w:val="00966D5E"/>
    <w:rsid w:val="0097077D"/>
    <w:rsid w:val="0098297B"/>
    <w:rsid w:val="00987A9F"/>
    <w:rsid w:val="0099747C"/>
    <w:rsid w:val="009A426A"/>
    <w:rsid w:val="009B26E8"/>
    <w:rsid w:val="009B789E"/>
    <w:rsid w:val="009C17BB"/>
    <w:rsid w:val="009D37E6"/>
    <w:rsid w:val="009E2DC2"/>
    <w:rsid w:val="009E395D"/>
    <w:rsid w:val="009E6B34"/>
    <w:rsid w:val="009F1838"/>
    <w:rsid w:val="00A03454"/>
    <w:rsid w:val="00A05685"/>
    <w:rsid w:val="00A07901"/>
    <w:rsid w:val="00A1571E"/>
    <w:rsid w:val="00A3512E"/>
    <w:rsid w:val="00A35801"/>
    <w:rsid w:val="00A369FD"/>
    <w:rsid w:val="00A457D5"/>
    <w:rsid w:val="00A537FA"/>
    <w:rsid w:val="00A63788"/>
    <w:rsid w:val="00A64519"/>
    <w:rsid w:val="00A72A56"/>
    <w:rsid w:val="00A7471B"/>
    <w:rsid w:val="00A77E62"/>
    <w:rsid w:val="00A921A5"/>
    <w:rsid w:val="00A93E05"/>
    <w:rsid w:val="00A96AFC"/>
    <w:rsid w:val="00AC16F2"/>
    <w:rsid w:val="00AC3721"/>
    <w:rsid w:val="00AC6513"/>
    <w:rsid w:val="00AD6071"/>
    <w:rsid w:val="00AD6FE1"/>
    <w:rsid w:val="00AD731E"/>
    <w:rsid w:val="00AE25EA"/>
    <w:rsid w:val="00AE528B"/>
    <w:rsid w:val="00AE5E57"/>
    <w:rsid w:val="00B019EC"/>
    <w:rsid w:val="00B111BD"/>
    <w:rsid w:val="00B11358"/>
    <w:rsid w:val="00B2122B"/>
    <w:rsid w:val="00B24158"/>
    <w:rsid w:val="00B33C31"/>
    <w:rsid w:val="00B40AE0"/>
    <w:rsid w:val="00B420B6"/>
    <w:rsid w:val="00B44FBE"/>
    <w:rsid w:val="00B6635B"/>
    <w:rsid w:val="00B70A81"/>
    <w:rsid w:val="00B72EB4"/>
    <w:rsid w:val="00B82D49"/>
    <w:rsid w:val="00B86932"/>
    <w:rsid w:val="00B96D60"/>
    <w:rsid w:val="00BA796A"/>
    <w:rsid w:val="00BB68BB"/>
    <w:rsid w:val="00BD14CD"/>
    <w:rsid w:val="00BE3BAD"/>
    <w:rsid w:val="00BF7766"/>
    <w:rsid w:val="00C11170"/>
    <w:rsid w:val="00C12A4F"/>
    <w:rsid w:val="00C35B56"/>
    <w:rsid w:val="00C37332"/>
    <w:rsid w:val="00C420AB"/>
    <w:rsid w:val="00C576AC"/>
    <w:rsid w:val="00C75D7A"/>
    <w:rsid w:val="00C77D08"/>
    <w:rsid w:val="00C87081"/>
    <w:rsid w:val="00C963FD"/>
    <w:rsid w:val="00CA6044"/>
    <w:rsid w:val="00CB1799"/>
    <w:rsid w:val="00CB3E97"/>
    <w:rsid w:val="00CD3200"/>
    <w:rsid w:val="00CE2EC7"/>
    <w:rsid w:val="00CE4FC3"/>
    <w:rsid w:val="00CF1154"/>
    <w:rsid w:val="00CF428C"/>
    <w:rsid w:val="00CF503E"/>
    <w:rsid w:val="00CF5E0C"/>
    <w:rsid w:val="00D0361C"/>
    <w:rsid w:val="00D04318"/>
    <w:rsid w:val="00D04BE0"/>
    <w:rsid w:val="00D103CB"/>
    <w:rsid w:val="00D2122D"/>
    <w:rsid w:val="00D21907"/>
    <w:rsid w:val="00D333DE"/>
    <w:rsid w:val="00D57E01"/>
    <w:rsid w:val="00D84489"/>
    <w:rsid w:val="00D94FA3"/>
    <w:rsid w:val="00DA3F51"/>
    <w:rsid w:val="00DA68E9"/>
    <w:rsid w:val="00DC37FC"/>
    <w:rsid w:val="00DE1B5A"/>
    <w:rsid w:val="00DF25B9"/>
    <w:rsid w:val="00E0260C"/>
    <w:rsid w:val="00E2688A"/>
    <w:rsid w:val="00E355A4"/>
    <w:rsid w:val="00E411A7"/>
    <w:rsid w:val="00E4251A"/>
    <w:rsid w:val="00E63A08"/>
    <w:rsid w:val="00E64155"/>
    <w:rsid w:val="00E65A56"/>
    <w:rsid w:val="00E7327B"/>
    <w:rsid w:val="00E809FF"/>
    <w:rsid w:val="00E85147"/>
    <w:rsid w:val="00E91712"/>
    <w:rsid w:val="00E962EC"/>
    <w:rsid w:val="00EA015A"/>
    <w:rsid w:val="00EB3C64"/>
    <w:rsid w:val="00EB4518"/>
    <w:rsid w:val="00EC2A25"/>
    <w:rsid w:val="00EC3796"/>
    <w:rsid w:val="00EC39B2"/>
    <w:rsid w:val="00EC604A"/>
    <w:rsid w:val="00EC60E5"/>
    <w:rsid w:val="00EC74F7"/>
    <w:rsid w:val="00ED2B92"/>
    <w:rsid w:val="00ED3C49"/>
    <w:rsid w:val="00EE014E"/>
    <w:rsid w:val="00EF6E85"/>
    <w:rsid w:val="00EF7E23"/>
    <w:rsid w:val="00F0109D"/>
    <w:rsid w:val="00F057DD"/>
    <w:rsid w:val="00F11387"/>
    <w:rsid w:val="00F2267A"/>
    <w:rsid w:val="00F34D3B"/>
    <w:rsid w:val="00F4251E"/>
    <w:rsid w:val="00F433BE"/>
    <w:rsid w:val="00F43BDC"/>
    <w:rsid w:val="00F52D28"/>
    <w:rsid w:val="00F66D9F"/>
    <w:rsid w:val="00F70023"/>
    <w:rsid w:val="00F729AF"/>
    <w:rsid w:val="00FA0688"/>
    <w:rsid w:val="00FA7656"/>
    <w:rsid w:val="00FC010B"/>
    <w:rsid w:val="00FE50FD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0421"/>
    <w:pPr>
      <w:spacing w:after="80" w:line="240" w:lineRule="auto"/>
    </w:pPr>
    <w:rPr>
      <w:rFonts w:ascii="Arial" w:eastAsia="Times New Roman" w:hAnsi="Arial" w:cs="Times New Roman"/>
      <w:sz w:val="20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696"/>
    <w:pPr>
      <w:keepNext/>
      <w:keepLines/>
      <w:spacing w:before="400" w:after="240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3D"/>
    <w:pPr>
      <w:keepNext/>
      <w:keepLines/>
      <w:spacing w:before="320" w:after="60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3D"/>
    <w:pPr>
      <w:keepNext/>
      <w:keepLines/>
      <w:spacing w:before="200" w:after="60"/>
      <w:outlineLvl w:val="2"/>
    </w:pPr>
    <w:rPr>
      <w:rFonts w:ascii="Frutiger LT Com 45 Light" w:eastAsiaTheme="majorEastAsia" w:hAnsi="Frutiger LT Com 45 Light" w:cstheme="majorBidi"/>
      <w:b/>
      <w:color w:val="003764"/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006EF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006E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90696"/>
    <w:rPr>
      <w:rFonts w:ascii="Frutiger LT Com 45 Light" w:eastAsiaTheme="majorEastAsia" w:hAnsi="Frutiger LT Com 45 Light" w:cstheme="majorBidi"/>
      <w:b/>
      <w:color w:val="003764"/>
      <w:sz w:val="40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6A388C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6A388C"/>
    <w:rPr>
      <w:rFonts w:ascii="Frutiger LT Com 45 Light" w:hAnsi="Frutiger LT Com 45 Light"/>
      <w:sz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OC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PlainTable4">
    <w:name w:val="Plain Table 4"/>
    <w:basedOn w:val="Table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782F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</w:rPr>
  </w:style>
  <w:style w:type="character" w:customStyle="1" w:styleId="SubtitleChar">
    <w:name w:val="Subtitle Char"/>
    <w:basedOn w:val="DefaultParagraphFont"/>
    <w:link w:val="Subtitl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leNormal"/>
    <w:next w:val="TableGrid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le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customStyle="1" w:styleId="BodySubHeaderSpacebefore">
    <w:name w:val="Body Sub Header Space before"/>
    <w:qFormat/>
    <w:rsid w:val="00F34D3B"/>
    <w:pPr>
      <w:spacing w:before="240" w:after="80"/>
    </w:pPr>
    <w:rPr>
      <w:rFonts w:ascii="Arial" w:hAnsi="Arial"/>
      <w:color w:val="0084AD"/>
      <w:sz w:val="24"/>
      <w:szCs w:val="50"/>
    </w:rPr>
  </w:style>
  <w:style w:type="paragraph" w:customStyle="1" w:styleId="Default">
    <w:name w:val="Default"/>
    <w:rsid w:val="009454DF"/>
    <w:pPr>
      <w:numPr>
        <w:numId w:val="22"/>
      </w:num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lang w:val="en-US"/>
    </w:rPr>
  </w:style>
  <w:style w:type="paragraph" w:customStyle="1" w:styleId="SubHeadersBodyBold12ptbefore">
    <w:name w:val="Sub Headers Body Bold 12pt before"/>
    <w:basedOn w:val="Normal"/>
    <w:qFormat/>
    <w:rsid w:val="00595D70"/>
    <w:pPr>
      <w:spacing w:before="240"/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4E1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2969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6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8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5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6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1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93B30-B5E7-4155-8711-844D33A5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WSI_doc_cover_v4.0.dotx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Luise Kuehnel</cp:lastModifiedBy>
  <cp:revision>4</cp:revision>
  <cp:lastPrinted>2018-11-29T12:08:00Z</cp:lastPrinted>
  <dcterms:created xsi:type="dcterms:W3CDTF">2019-08-24T04:23:00Z</dcterms:created>
  <dcterms:modified xsi:type="dcterms:W3CDTF">2019-09-29T12:29:00Z</dcterms:modified>
</cp:coreProperties>
</file>