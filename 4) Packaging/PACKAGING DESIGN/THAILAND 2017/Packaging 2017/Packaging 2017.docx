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474C0B" w14:textId="044C74CC" w:rsidR="00F51122" w:rsidRDefault="00B54178" w:rsidP="00DE3E29">
      <w:pPr>
        <w:pStyle w:val="Heading2"/>
      </w:pPr>
      <w:r>
        <w:t>Instructions</w:t>
      </w:r>
    </w:p>
    <w:p w14:paraId="27FF7504" w14:textId="26B80597" w:rsidR="00C47C3D" w:rsidRDefault="00126B1C" w:rsidP="00C47C3D">
      <w:r>
        <w:t>T</w:t>
      </w:r>
      <w:r w:rsidR="009866BE">
        <w:t xml:space="preserve">he task </w:t>
      </w:r>
      <w:r w:rsidR="00DE3E29">
        <w:t>is vector only, to be created in Illustrator</w:t>
      </w:r>
      <w:r>
        <w:t>.</w:t>
      </w:r>
    </w:p>
    <w:p w14:paraId="6C569F6B" w14:textId="75703109" w:rsidR="00F51122" w:rsidRDefault="00F51122" w:rsidP="00F51122">
      <w:r>
        <w:t>Target group: children all over the world age 9–15</w:t>
      </w:r>
      <w:r w:rsidR="009866BE">
        <w:t>.</w:t>
      </w:r>
    </w:p>
    <w:p w14:paraId="56F93C0C" w14:textId="77777777" w:rsidR="00F51122" w:rsidRDefault="00F51122" w:rsidP="00F51122"/>
    <w:p w14:paraId="72B22431" w14:textId="3DE6FDA0" w:rsidR="007E68ED" w:rsidRDefault="007E68ED" w:rsidP="007E68ED">
      <w:r>
        <w:t xml:space="preserve">Task 1 &amp; 2 must fit on 1 sheet A3 paper </w:t>
      </w:r>
    </w:p>
    <w:p w14:paraId="372366E9" w14:textId="77777777" w:rsidR="007E68ED" w:rsidRDefault="007E68ED" w:rsidP="007E68ED"/>
    <w:p w14:paraId="642FBCE7" w14:textId="619CBFA9" w:rsidR="007E68ED" w:rsidRDefault="007E68ED" w:rsidP="007E68ED">
      <w:r>
        <w:t>Artwork Colours: Pantone Solid Coated colours only</w:t>
      </w:r>
    </w:p>
    <w:p w14:paraId="166ED5F8" w14:textId="55719CBF" w:rsidR="007E68ED" w:rsidRDefault="007E68ED" w:rsidP="007E68ED">
      <w:proofErr w:type="spellStart"/>
      <w:r>
        <w:t>Dieline</w:t>
      </w:r>
      <w:proofErr w:type="spellEnd"/>
      <w:r>
        <w:t xml:space="preserve"> Colours: Spot colours only</w:t>
      </w:r>
    </w:p>
    <w:p w14:paraId="1386C94C" w14:textId="77777777" w:rsidR="00073008" w:rsidRDefault="00073008" w:rsidP="007E68ED"/>
    <w:p w14:paraId="545C5633" w14:textId="10B366EB" w:rsidR="00073008" w:rsidRPr="00AC597B" w:rsidRDefault="00073008" w:rsidP="00073008">
      <w:pPr>
        <w:rPr>
          <w:color w:val="000000" w:themeColor="text1"/>
        </w:rPr>
      </w:pPr>
      <w:r>
        <w:rPr>
          <w:color w:val="000000" w:themeColor="text1"/>
        </w:rPr>
        <w:t>A child between the ages of 9–15 must</w:t>
      </w:r>
      <w:r w:rsidR="005C501F">
        <w:rPr>
          <w:color w:val="000000" w:themeColor="text1"/>
        </w:rPr>
        <w:t xml:space="preserve"> be able to assemble the tasks</w:t>
      </w:r>
      <w:r>
        <w:rPr>
          <w:color w:val="000000" w:themeColor="text1"/>
        </w:rPr>
        <w:t xml:space="preserve"> without assistance</w:t>
      </w:r>
      <w:r w:rsidRPr="00AC597B">
        <w:rPr>
          <w:color w:val="000000" w:themeColor="text1"/>
        </w:rPr>
        <w:t>.</w:t>
      </w:r>
    </w:p>
    <w:p w14:paraId="7563C52B" w14:textId="75FEBED3" w:rsidR="00073008" w:rsidRDefault="00073008" w:rsidP="00073008">
      <w:pPr>
        <w:rPr>
          <w:color w:val="000000" w:themeColor="text1"/>
        </w:rPr>
      </w:pPr>
      <w:r>
        <w:rPr>
          <w:color w:val="000000" w:themeColor="text1"/>
        </w:rPr>
        <w:t>Y</w:t>
      </w:r>
      <w:r w:rsidR="005C501F">
        <w:rPr>
          <w:color w:val="000000" w:themeColor="text1"/>
        </w:rPr>
        <w:t>ou must</w:t>
      </w:r>
      <w:r w:rsidRPr="00AC597B">
        <w:rPr>
          <w:color w:val="000000" w:themeColor="text1"/>
        </w:rPr>
        <w:t xml:space="preserve"> add arrows, numbers or other signs to explain </w:t>
      </w:r>
      <w:r>
        <w:rPr>
          <w:color w:val="000000" w:themeColor="text1"/>
        </w:rPr>
        <w:t>the assembly</w:t>
      </w:r>
      <w:r w:rsidR="005C501F">
        <w:rPr>
          <w:color w:val="000000" w:themeColor="text1"/>
        </w:rPr>
        <w:t xml:space="preserve"> of both tasks</w:t>
      </w:r>
      <w:r w:rsidRPr="00AC597B">
        <w:rPr>
          <w:color w:val="000000" w:themeColor="text1"/>
        </w:rPr>
        <w:t xml:space="preserve"> on </w:t>
      </w:r>
      <w:r>
        <w:rPr>
          <w:color w:val="000000" w:themeColor="text1"/>
        </w:rPr>
        <w:t>the CUT</w:t>
      </w:r>
      <w:r w:rsidRPr="00AC597B">
        <w:rPr>
          <w:color w:val="000000" w:themeColor="text1"/>
        </w:rPr>
        <w:t xml:space="preserve"> layer. </w:t>
      </w:r>
      <w:r>
        <w:rPr>
          <w:color w:val="000000" w:themeColor="text1"/>
        </w:rPr>
        <w:t xml:space="preserve">The instructions must </w:t>
      </w:r>
      <w:r w:rsidR="005C501F">
        <w:rPr>
          <w:color w:val="000000" w:themeColor="text1"/>
        </w:rPr>
        <w:t>be on</w:t>
      </w:r>
      <w:r>
        <w:rPr>
          <w:color w:val="000000" w:themeColor="text1"/>
        </w:rPr>
        <w:t xml:space="preserve"> the</w:t>
      </w:r>
      <w:r w:rsidRPr="00AC597B">
        <w:rPr>
          <w:color w:val="000000" w:themeColor="text1"/>
        </w:rPr>
        <w:t xml:space="preserve"> </w:t>
      </w:r>
      <w:r>
        <w:rPr>
          <w:color w:val="000000" w:themeColor="text1"/>
        </w:rPr>
        <w:t>CUT</w:t>
      </w:r>
      <w:r w:rsidRPr="00AC597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spot </w:t>
      </w:r>
      <w:r w:rsidRPr="00AC597B">
        <w:rPr>
          <w:color w:val="000000" w:themeColor="text1"/>
        </w:rPr>
        <w:t xml:space="preserve">colour </w:t>
      </w:r>
      <w:r>
        <w:rPr>
          <w:color w:val="000000" w:themeColor="text1"/>
        </w:rPr>
        <w:t>on the CUT</w:t>
      </w:r>
      <w:r w:rsidR="005C501F">
        <w:rPr>
          <w:color w:val="000000" w:themeColor="text1"/>
        </w:rPr>
        <w:t xml:space="preserve"> layer.</w:t>
      </w:r>
    </w:p>
    <w:p w14:paraId="0F8FF4AA" w14:textId="77777777" w:rsidR="00073008" w:rsidRDefault="00073008" w:rsidP="00073008">
      <w:pPr>
        <w:rPr>
          <w:color w:val="000000" w:themeColor="text1"/>
        </w:rPr>
      </w:pPr>
      <w:r>
        <w:rPr>
          <w:color w:val="000000" w:themeColor="text1"/>
        </w:rPr>
        <w:t>Include icons or illustrations for the CUT, FOLD &amp; GLUE instructions. No text must be included.</w:t>
      </w:r>
    </w:p>
    <w:p w14:paraId="20A9E2EB" w14:textId="77777777" w:rsidR="00073008" w:rsidRDefault="00073008" w:rsidP="00073008">
      <w:pPr>
        <w:rPr>
          <w:color w:val="000000" w:themeColor="text1"/>
        </w:rPr>
      </w:pPr>
      <w:r>
        <w:rPr>
          <w:color w:val="000000" w:themeColor="text1"/>
        </w:rPr>
        <w:t xml:space="preserve">Example:  </w:t>
      </w:r>
    </w:p>
    <w:p w14:paraId="30731DF3" w14:textId="77777777" w:rsidR="00073008" w:rsidRPr="00AB42D6" w:rsidRDefault="00073008" w:rsidP="00073008">
      <w:pPr>
        <w:pStyle w:val="p1"/>
        <w:rPr>
          <w:lang w:val="en-GB"/>
        </w:rPr>
      </w:pPr>
      <w:r>
        <w:t></w:t>
      </w:r>
      <w:r w:rsidRPr="00E95F4D">
        <w:rPr>
          <w:strike/>
        </w:rPr>
        <w:t></w:t>
      </w:r>
      <w:r w:rsidRPr="00E95F4D">
        <w:rPr>
          <w:strike/>
        </w:rPr>
        <w:t></w:t>
      </w:r>
      <w:r w:rsidRPr="00E95F4D">
        <w:rPr>
          <w:strike/>
        </w:rPr>
        <w:t></w:t>
      </w:r>
      <w:r w:rsidRPr="00E95F4D">
        <w:rPr>
          <w:strike/>
        </w:rPr>
        <w:t></w:t>
      </w:r>
      <w:r w:rsidRPr="00E95F4D">
        <w:rPr>
          <w:strike/>
        </w:rPr>
        <w:t></w:t>
      </w:r>
      <w:r w:rsidRPr="00E95F4D">
        <w:rPr>
          <w:strike/>
        </w:rPr>
        <w:t></w:t>
      </w:r>
    </w:p>
    <w:p w14:paraId="34E51B7D" w14:textId="77777777" w:rsidR="00073008" w:rsidRDefault="00073008" w:rsidP="007E68ED"/>
    <w:p w14:paraId="6BE95D6E" w14:textId="77777777" w:rsidR="007E68ED" w:rsidRDefault="007E68ED" w:rsidP="00F51122"/>
    <w:p w14:paraId="522EBF56" w14:textId="37DDE725" w:rsidR="00F51122" w:rsidRPr="00F51122" w:rsidRDefault="00F51122" w:rsidP="009866BE">
      <w:pPr>
        <w:pStyle w:val="Heading3"/>
      </w:pPr>
      <w:r w:rsidRPr="00F51122">
        <w:t>Task 1</w:t>
      </w:r>
    </w:p>
    <w:p w14:paraId="666F1CA2" w14:textId="77777777" w:rsidR="00F51122" w:rsidRDefault="00F51122" w:rsidP="00F51122">
      <w:r>
        <w:t>Any shape allowed.</w:t>
      </w:r>
    </w:p>
    <w:p w14:paraId="1F67C2E1" w14:textId="7556BDA6" w:rsidR="003A7F1C" w:rsidRDefault="003A7F1C" w:rsidP="00AC597B">
      <w:pPr>
        <w:rPr>
          <w:color w:val="000000" w:themeColor="text1"/>
        </w:rPr>
      </w:pPr>
    </w:p>
    <w:p w14:paraId="51897B8F" w14:textId="53FED17F" w:rsidR="000F07AF" w:rsidRPr="00AC597B" w:rsidRDefault="00DE3E29" w:rsidP="00AC597B">
      <w:pPr>
        <w:rPr>
          <w:color w:val="000000" w:themeColor="text1"/>
        </w:rPr>
      </w:pPr>
      <w:r>
        <w:rPr>
          <w:color w:val="000000" w:themeColor="text1"/>
        </w:rPr>
        <w:t>The design must only be one sided</w:t>
      </w:r>
      <w:r w:rsidR="000F07AF" w:rsidRPr="000F07AF">
        <w:rPr>
          <w:color w:val="000000" w:themeColor="text1"/>
        </w:rPr>
        <w:t>.</w:t>
      </w:r>
    </w:p>
    <w:p w14:paraId="4B2F3FDE" w14:textId="77777777" w:rsidR="00F51122" w:rsidRDefault="00F51122" w:rsidP="00F51122"/>
    <w:p w14:paraId="6EB20ED2" w14:textId="7475279F" w:rsidR="00F51122" w:rsidRDefault="007E68ED" w:rsidP="00F51122">
      <w:r>
        <w:t>CUT lines</w:t>
      </w:r>
      <w:r w:rsidR="00E401CD">
        <w:t xml:space="preserve">: </w:t>
      </w:r>
      <w:r w:rsidR="005026EE">
        <w:t>spot</w:t>
      </w:r>
      <w:r w:rsidR="00E401CD">
        <w:t xml:space="preserve"> colour, stroke weight </w:t>
      </w:r>
      <w:r w:rsidR="005026EE">
        <w:t>1</w:t>
      </w:r>
      <w:r w:rsidR="00F51122">
        <w:t xml:space="preserve">pt on separate </w:t>
      </w:r>
      <w:r>
        <w:t>CUT</w:t>
      </w:r>
      <w:r w:rsidR="005026EE">
        <w:t xml:space="preserve"> </w:t>
      </w:r>
      <w:r w:rsidR="00F51122">
        <w:t>layer in Illustrator and pdf.</w:t>
      </w:r>
    </w:p>
    <w:p w14:paraId="3FEF9310" w14:textId="73140B5D" w:rsidR="00F51122" w:rsidRDefault="00F51122" w:rsidP="00F51122">
      <w:r>
        <w:t xml:space="preserve">Name colour and layer </w:t>
      </w:r>
      <w:r w:rsidR="007E68ED">
        <w:t>CUT LINES</w:t>
      </w:r>
      <w:r>
        <w:t>.</w:t>
      </w:r>
    </w:p>
    <w:p w14:paraId="3AAC16AE" w14:textId="5F9880BF" w:rsidR="003657C4" w:rsidRDefault="003657C4" w:rsidP="00F51122">
      <w:r w:rsidRPr="003657C4">
        <w:rPr>
          <w:noProof/>
          <w:lang w:val="en-US"/>
        </w:rPr>
        <w:drawing>
          <wp:inline distT="0" distB="0" distL="0" distR="0" wp14:anchorId="789003DD" wp14:editId="47F12561">
            <wp:extent cx="2184400" cy="2667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9372" w14:textId="7DE543FE" w:rsidR="003657C4" w:rsidRPr="003657C4" w:rsidRDefault="003657C4" w:rsidP="003657C4">
      <w:pPr>
        <w:rPr>
          <w:i/>
          <w:sz w:val="16"/>
          <w:szCs w:val="16"/>
        </w:rPr>
      </w:pPr>
      <w:r w:rsidRPr="003657C4">
        <w:rPr>
          <w:i/>
          <w:sz w:val="16"/>
          <w:szCs w:val="16"/>
        </w:rPr>
        <w:t>* sample</w:t>
      </w:r>
      <w:r>
        <w:rPr>
          <w:i/>
          <w:sz w:val="16"/>
          <w:szCs w:val="16"/>
        </w:rPr>
        <w:t xml:space="preserve"> showing </w:t>
      </w:r>
      <w:r w:rsidR="007E68ED">
        <w:rPr>
          <w:i/>
          <w:sz w:val="16"/>
          <w:szCs w:val="16"/>
        </w:rPr>
        <w:t>cut lines</w:t>
      </w:r>
      <w:r w:rsidRPr="003657C4">
        <w:rPr>
          <w:i/>
          <w:sz w:val="16"/>
          <w:szCs w:val="16"/>
        </w:rPr>
        <w:t xml:space="preserve"> on colour</w:t>
      </w:r>
      <w:r w:rsidR="00030C28">
        <w:rPr>
          <w:i/>
          <w:sz w:val="16"/>
          <w:szCs w:val="16"/>
        </w:rPr>
        <w:t>ed</w:t>
      </w:r>
      <w:r w:rsidRPr="003657C4">
        <w:rPr>
          <w:i/>
          <w:sz w:val="16"/>
          <w:szCs w:val="16"/>
        </w:rPr>
        <w:t xml:space="preserve"> background</w:t>
      </w:r>
      <w:r w:rsidR="00030C28">
        <w:rPr>
          <w:i/>
          <w:sz w:val="16"/>
          <w:szCs w:val="16"/>
        </w:rPr>
        <w:t>.</w:t>
      </w:r>
      <w:r>
        <w:rPr>
          <w:i/>
          <w:sz w:val="16"/>
          <w:szCs w:val="16"/>
        </w:rPr>
        <w:t xml:space="preserve"> You may choose any </w:t>
      </w:r>
      <w:r w:rsidR="00030C28">
        <w:rPr>
          <w:i/>
          <w:sz w:val="16"/>
          <w:szCs w:val="16"/>
        </w:rPr>
        <w:t>spot</w:t>
      </w:r>
      <w:r>
        <w:rPr>
          <w:i/>
          <w:sz w:val="16"/>
          <w:szCs w:val="16"/>
        </w:rPr>
        <w:t xml:space="preserve"> colour that will have enough contrast to your background colour</w:t>
      </w:r>
    </w:p>
    <w:p w14:paraId="64E9A18E" w14:textId="77777777" w:rsidR="00F51122" w:rsidRDefault="00F51122" w:rsidP="00F51122"/>
    <w:p w14:paraId="221C670C" w14:textId="205EEF56" w:rsidR="003657C4" w:rsidRDefault="007E68ED" w:rsidP="003657C4">
      <w:r>
        <w:t>FOLD</w:t>
      </w:r>
      <w:r w:rsidR="00F51122">
        <w:t xml:space="preserve"> lines: </w:t>
      </w:r>
      <w:r>
        <w:t>Spot colour 0.5</w:t>
      </w:r>
      <w:r w:rsidR="003657C4">
        <w:t xml:space="preserve">pt </w:t>
      </w:r>
      <w:r>
        <w:t>dashed</w:t>
      </w:r>
      <w:r w:rsidR="003657C4">
        <w:t xml:space="preserve"> line.</w:t>
      </w:r>
      <w:r w:rsidR="003657C4" w:rsidRPr="003657C4">
        <w:t xml:space="preserve"> </w:t>
      </w:r>
      <w:r w:rsidR="003657C4">
        <w:t>On separate layer in Illustrator and pdf.</w:t>
      </w:r>
    </w:p>
    <w:p w14:paraId="493862B0" w14:textId="6304D270" w:rsidR="003657C4" w:rsidRDefault="003657C4" w:rsidP="003657C4">
      <w:r>
        <w:t>Name of colour and layer: FOLD</w:t>
      </w:r>
      <w:r w:rsidR="007E68ED">
        <w:t xml:space="preserve"> </w:t>
      </w:r>
      <w:r>
        <w:t>LINES</w:t>
      </w:r>
    </w:p>
    <w:p w14:paraId="06EC860E" w14:textId="77777777" w:rsidR="003657C4" w:rsidRDefault="003657C4" w:rsidP="00F51122">
      <w:r w:rsidRPr="003657C4">
        <w:rPr>
          <w:noProof/>
          <w:lang w:val="en-US"/>
        </w:rPr>
        <w:drawing>
          <wp:inline distT="0" distB="0" distL="0" distR="0" wp14:anchorId="2AAA2C7D" wp14:editId="5D797573">
            <wp:extent cx="1968500" cy="3175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AF22" w14:textId="203CF9A9" w:rsidR="00F51122" w:rsidRPr="003657C4" w:rsidRDefault="003657C4" w:rsidP="00F51122">
      <w:pPr>
        <w:rPr>
          <w:i/>
          <w:sz w:val="16"/>
          <w:szCs w:val="16"/>
        </w:rPr>
      </w:pPr>
      <w:r w:rsidRPr="003657C4">
        <w:rPr>
          <w:i/>
          <w:sz w:val="16"/>
          <w:szCs w:val="16"/>
        </w:rPr>
        <w:t xml:space="preserve">* sample showing </w:t>
      </w:r>
      <w:r w:rsidR="00FB0D68">
        <w:rPr>
          <w:i/>
          <w:sz w:val="16"/>
          <w:szCs w:val="16"/>
        </w:rPr>
        <w:t>dashed</w:t>
      </w:r>
      <w:r w:rsidRPr="003657C4">
        <w:rPr>
          <w:i/>
          <w:sz w:val="16"/>
          <w:szCs w:val="16"/>
        </w:rPr>
        <w:t xml:space="preserve"> fold</w:t>
      </w:r>
      <w:r w:rsidR="00FB0D68">
        <w:rPr>
          <w:i/>
          <w:sz w:val="16"/>
          <w:szCs w:val="16"/>
        </w:rPr>
        <w:t xml:space="preserve"> </w:t>
      </w:r>
      <w:r w:rsidRPr="003657C4">
        <w:rPr>
          <w:i/>
          <w:sz w:val="16"/>
          <w:szCs w:val="16"/>
        </w:rPr>
        <w:t>line on colour background</w:t>
      </w:r>
      <w:r>
        <w:rPr>
          <w:i/>
          <w:sz w:val="16"/>
          <w:szCs w:val="16"/>
        </w:rPr>
        <w:t>. You may choose any PMS colour that will have enough contrast to your background colour</w:t>
      </w:r>
    </w:p>
    <w:p w14:paraId="12CC38D2" w14:textId="77777777" w:rsidR="00F51122" w:rsidRDefault="00F51122" w:rsidP="00F51122"/>
    <w:p w14:paraId="3FAC85DD" w14:textId="0C09406B" w:rsidR="00F51122" w:rsidRDefault="007E68ED" w:rsidP="00F51122">
      <w:r>
        <w:t>GLUE:</w:t>
      </w:r>
      <w:r w:rsidR="00F51122">
        <w:t xml:space="preserve"> </w:t>
      </w:r>
      <w:r>
        <w:t>Indicate</w:t>
      </w:r>
      <w:r w:rsidR="00F51122">
        <w:t xml:space="preserve"> </w:t>
      </w:r>
      <w:r w:rsidR="00E401CD">
        <w:t>glue</w:t>
      </w:r>
      <w:r w:rsidR="00A95A6D">
        <w:t xml:space="preserve"> </w:t>
      </w:r>
      <w:r w:rsidR="00E401CD">
        <w:t xml:space="preserve">points </w:t>
      </w:r>
      <w:r w:rsidR="00F51122">
        <w:t xml:space="preserve">with a </w:t>
      </w:r>
      <w:r>
        <w:t>circle —</w:t>
      </w:r>
      <w:r w:rsidR="00F51122">
        <w:t xml:space="preserve"> </w:t>
      </w:r>
      <w:r>
        <w:t xml:space="preserve">0.5pt </w:t>
      </w:r>
      <w:r w:rsidR="00F51122">
        <w:t>stroke only, no fill colour.</w:t>
      </w:r>
      <w:r w:rsidR="002677A1" w:rsidRPr="002677A1">
        <w:rPr>
          <w:noProof/>
          <w:lang w:eastAsia="en-GB"/>
        </w:rPr>
        <w:t xml:space="preserve"> </w:t>
      </w:r>
    </w:p>
    <w:p w14:paraId="58984441" w14:textId="3762B9E7" w:rsidR="00F51122" w:rsidRDefault="003657C4" w:rsidP="00F51122">
      <w:r>
        <w:t xml:space="preserve">Use </w:t>
      </w:r>
      <w:r w:rsidR="007E68ED">
        <w:t>spot</w:t>
      </w:r>
      <w:r>
        <w:t xml:space="preserve"> colour</w:t>
      </w:r>
      <w:r w:rsidR="00F51122">
        <w:t>,</w:t>
      </w:r>
      <w:r>
        <w:t xml:space="preserve"> </w:t>
      </w:r>
      <w:r w:rsidR="00F51122">
        <w:t>name the colour and layer</w:t>
      </w:r>
      <w:r w:rsidR="007E68ED">
        <w:t>: GLUE</w:t>
      </w:r>
    </w:p>
    <w:p w14:paraId="4657E51B" w14:textId="15209D58" w:rsidR="002677A1" w:rsidRDefault="002677A1" w:rsidP="00F51122">
      <w:r w:rsidRPr="002677A1">
        <w:rPr>
          <w:noProof/>
          <w:lang w:val="en-US"/>
        </w:rPr>
        <w:lastRenderedPageBreak/>
        <w:drawing>
          <wp:inline distT="0" distB="0" distL="0" distR="0" wp14:anchorId="1F410579" wp14:editId="1C7BB7E5">
            <wp:extent cx="2072146" cy="523734"/>
            <wp:effectExtent l="0" t="0" r="1079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4" cy="54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4AB3" w14:textId="77777777" w:rsidR="00F51122" w:rsidRDefault="00F51122" w:rsidP="00F51122"/>
    <w:p w14:paraId="0261B41C" w14:textId="77777777" w:rsidR="00F51122" w:rsidRDefault="00F51122" w:rsidP="00F51122">
      <w:r>
        <w:t>Bleed: 3 mm</w:t>
      </w:r>
    </w:p>
    <w:p w14:paraId="4D1776A9" w14:textId="77777777" w:rsidR="00126B1C" w:rsidRDefault="00126B1C" w:rsidP="00C47C3D">
      <w:pPr>
        <w:rPr>
          <w:color w:val="0070C0"/>
        </w:rPr>
      </w:pPr>
    </w:p>
    <w:p w14:paraId="32818EBF" w14:textId="2F4E0EED" w:rsidR="00F51122" w:rsidRDefault="00F51122" w:rsidP="003C60F5">
      <w:pPr>
        <w:pStyle w:val="Heading3"/>
      </w:pPr>
      <w:r w:rsidRPr="00F51122">
        <w:t>Task 2:</w:t>
      </w:r>
    </w:p>
    <w:p w14:paraId="1E329E35" w14:textId="48EBA29B" w:rsidR="00F51122" w:rsidRDefault="00F51122" w:rsidP="00F51122">
      <w:r>
        <w:t>(On the same</w:t>
      </w:r>
      <w:r w:rsidR="005C501F">
        <w:t xml:space="preserve"> A3</w:t>
      </w:r>
      <w:r>
        <w:t xml:space="preserve"> artboard as task </w:t>
      </w:r>
      <w:r w:rsidR="00F82805">
        <w:t>1</w:t>
      </w:r>
      <w:r>
        <w:t>)</w:t>
      </w:r>
    </w:p>
    <w:p w14:paraId="6F06426B" w14:textId="455D15A0" w:rsidR="00F51122" w:rsidRDefault="00F51122" w:rsidP="00F51122">
      <w:r>
        <w:t xml:space="preserve">You must make </w:t>
      </w:r>
      <w:r w:rsidR="00961A5F">
        <w:t xml:space="preserve">a </w:t>
      </w:r>
      <w:r>
        <w:t>front and back</w:t>
      </w:r>
      <w:r w:rsidR="00961A5F">
        <w:t xml:space="preserve"> — but they must </w:t>
      </w:r>
      <w:r w:rsidR="005C501F">
        <w:t>only use the one artboard</w:t>
      </w:r>
      <w:r w:rsidR="00961A5F">
        <w:t xml:space="preserve"> (together with task 1)</w:t>
      </w:r>
      <w:r>
        <w:t>.</w:t>
      </w:r>
    </w:p>
    <w:p w14:paraId="16EC0856" w14:textId="2EE072B6" w:rsidR="00F51122" w:rsidRDefault="00F51122" w:rsidP="00F51122">
      <w:r>
        <w:t>Make them foldable any way you choose.</w:t>
      </w:r>
    </w:p>
    <w:p w14:paraId="78CCCC32" w14:textId="758A2D14" w:rsidR="00F51122" w:rsidRDefault="00F51122" w:rsidP="00F51122">
      <w:r>
        <w:t xml:space="preserve">You can make either 2D or 3D, but </w:t>
      </w:r>
      <w:r w:rsidR="00AB61A2">
        <w:t>they must be able</w:t>
      </w:r>
      <w:r>
        <w:t xml:space="preserve"> to stand alone</w:t>
      </w:r>
      <w:r w:rsidR="00AB61A2">
        <w:t xml:space="preserve"> (</w:t>
      </w:r>
      <w:proofErr w:type="spellStart"/>
      <w:r w:rsidR="00AB61A2">
        <w:t>self standing</w:t>
      </w:r>
      <w:proofErr w:type="spellEnd"/>
      <w:r w:rsidR="00AB61A2">
        <w:t>)</w:t>
      </w:r>
      <w:r>
        <w:t>.</w:t>
      </w:r>
    </w:p>
    <w:p w14:paraId="63C282D6" w14:textId="77777777" w:rsidR="00F51122" w:rsidRDefault="00F51122" w:rsidP="00F51122"/>
    <w:p w14:paraId="38224281" w14:textId="08AB832C" w:rsidR="00F51122" w:rsidRDefault="00F51122" w:rsidP="00F51122">
      <w:r>
        <w:t>Use the same layers</w:t>
      </w:r>
      <w:r w:rsidR="00B846AE">
        <w:t xml:space="preserve"> and colours</w:t>
      </w:r>
      <w:r>
        <w:t xml:space="preserve"> for </w:t>
      </w:r>
      <w:r w:rsidR="00B846AE">
        <w:t>CUT LINES, FOLD LINES and GLUE</w:t>
      </w:r>
      <w:r>
        <w:t xml:space="preserve"> as task 1.</w:t>
      </w:r>
    </w:p>
    <w:p w14:paraId="57B9B9A8" w14:textId="77D16C88" w:rsidR="00F51122" w:rsidRDefault="001C01A9" w:rsidP="00F51122">
      <w:r>
        <w:t>No bleed required</w:t>
      </w:r>
    </w:p>
    <w:p w14:paraId="0B144DC8" w14:textId="77777777" w:rsidR="00F51122" w:rsidRDefault="00F51122" w:rsidP="00F51122"/>
    <w:p w14:paraId="24F8ACC7" w14:textId="77777777" w:rsidR="00F51122" w:rsidRPr="00AA3143" w:rsidRDefault="00F51122" w:rsidP="00F51122">
      <w:pPr>
        <w:rPr>
          <w:rStyle w:val="Strong"/>
        </w:rPr>
      </w:pPr>
      <w:r w:rsidRPr="00AA3143">
        <w:rPr>
          <w:rStyle w:val="Strong"/>
        </w:rPr>
        <w:t>You must deliver:</w:t>
      </w:r>
    </w:p>
    <w:p w14:paraId="73090DD4" w14:textId="77777777" w:rsidR="00F51122" w:rsidRDefault="00F51122" w:rsidP="00F51122">
      <w:r>
        <w:t>1 Illustrator file A3 artboard containing 5 layers</w:t>
      </w:r>
    </w:p>
    <w:p w14:paraId="3D647F6B" w14:textId="77B250E9" w:rsidR="00F51122" w:rsidRDefault="00F51122" w:rsidP="00F51122">
      <w:r>
        <w:t xml:space="preserve">Layer: </w:t>
      </w:r>
      <w:r w:rsidR="00B846AE">
        <w:t>Task 1</w:t>
      </w:r>
    </w:p>
    <w:p w14:paraId="5378FA05" w14:textId="65ECA4D3" w:rsidR="00F51122" w:rsidRDefault="00F51122" w:rsidP="00F51122">
      <w:r>
        <w:t xml:space="preserve">Layer: </w:t>
      </w:r>
      <w:r w:rsidR="00B846AE">
        <w:t>Task 2</w:t>
      </w:r>
    </w:p>
    <w:p w14:paraId="631C7CF6" w14:textId="2EEC0D6F" w:rsidR="00F51122" w:rsidRDefault="00F51122" w:rsidP="00F51122">
      <w:r>
        <w:t xml:space="preserve">Layer: </w:t>
      </w:r>
      <w:r w:rsidR="00B846AE">
        <w:t>CUT LINES</w:t>
      </w:r>
    </w:p>
    <w:p w14:paraId="56F2DFD4" w14:textId="239C4F64" w:rsidR="00F51122" w:rsidRDefault="00F51122" w:rsidP="00F51122">
      <w:r>
        <w:t xml:space="preserve">Layer: </w:t>
      </w:r>
      <w:r w:rsidR="00B846AE">
        <w:t>FOLD LINES</w:t>
      </w:r>
    </w:p>
    <w:p w14:paraId="3E81A886" w14:textId="4BDE092C" w:rsidR="00F51122" w:rsidRDefault="00B846AE" w:rsidP="00F51122">
      <w:r>
        <w:t>Layer: GLUE</w:t>
      </w:r>
    </w:p>
    <w:p w14:paraId="0F2AF4B9" w14:textId="77777777" w:rsidR="00F51122" w:rsidRDefault="00F51122" w:rsidP="00F51122"/>
    <w:p w14:paraId="7DFB2117" w14:textId="41B9FEF9" w:rsidR="00F51122" w:rsidRDefault="006C4D78" w:rsidP="00F51122">
      <w:r>
        <w:t xml:space="preserve">1 PDF/X-4:2010 </w:t>
      </w:r>
      <w:r w:rsidR="00F51122">
        <w:t>with layers</w:t>
      </w:r>
      <w:r>
        <w:t xml:space="preserve"> </w:t>
      </w:r>
    </w:p>
    <w:p w14:paraId="7F96AF7A" w14:textId="04CE7991" w:rsidR="00E72DA0" w:rsidRDefault="00B846AE" w:rsidP="00F51122">
      <w:r>
        <w:t>Include</w:t>
      </w:r>
      <w:r w:rsidR="00E72DA0">
        <w:t xml:space="preserve"> your comp</w:t>
      </w:r>
      <w:r>
        <w:t>etitor number in the final file</w:t>
      </w:r>
      <w:r w:rsidR="002F0D8B">
        <w:t xml:space="preserve"> on </w:t>
      </w:r>
      <w:r w:rsidR="00580F08">
        <w:t>CUT lines layer</w:t>
      </w:r>
      <w:r w:rsidR="00D10EC2">
        <w:t xml:space="preserve">. </w:t>
      </w:r>
    </w:p>
    <w:p w14:paraId="26315EED" w14:textId="77777777" w:rsidR="00F51122" w:rsidRDefault="00F51122" w:rsidP="00F51122"/>
    <w:p w14:paraId="4F136F68" w14:textId="16C48852" w:rsidR="00F51122" w:rsidRDefault="00B846AE" w:rsidP="00F51122">
      <w:r>
        <w:t xml:space="preserve">Task 1: </w:t>
      </w:r>
      <w:r w:rsidR="00F51122">
        <w:t xml:space="preserve">assembled </w:t>
      </w:r>
      <w:r>
        <w:t>mock-up</w:t>
      </w:r>
      <w:r w:rsidR="00F51122">
        <w:t xml:space="preserve"> </w:t>
      </w:r>
      <w:r>
        <w:t>including</w:t>
      </w:r>
      <w:r w:rsidR="00F51122">
        <w:t xml:space="preserve"> </w:t>
      </w:r>
      <w:r>
        <w:t xml:space="preserve">prop </w:t>
      </w:r>
      <w:r w:rsidR="00ED36CF">
        <w:t>placed inside package</w:t>
      </w:r>
      <w:r w:rsidR="00F51122">
        <w:t>.</w:t>
      </w:r>
    </w:p>
    <w:p w14:paraId="5FA7F41D" w14:textId="1726FA3C" w:rsidR="002B4391" w:rsidRPr="00F51122" w:rsidRDefault="00B846AE" w:rsidP="00F51122">
      <w:r>
        <w:t xml:space="preserve">Task </w:t>
      </w:r>
      <w:r w:rsidR="00F51122">
        <w:t>2</w:t>
      </w:r>
      <w:r>
        <w:t>:</w:t>
      </w:r>
      <w:r w:rsidR="00F51122">
        <w:t xml:space="preserve"> assembled </w:t>
      </w:r>
      <w:r>
        <w:t>mock-ups</w:t>
      </w:r>
      <w:r w:rsidR="00F51122">
        <w:t>.</w:t>
      </w:r>
      <w:bookmarkStart w:id="0" w:name="_GoBack"/>
      <w:bookmarkEnd w:id="0"/>
    </w:p>
    <w:sectPr w:rsidR="002B4391" w:rsidRPr="00F51122" w:rsidSect="00300343">
      <w:headerReference w:type="default" r:id="rId11"/>
      <w:footerReference w:type="first" r:id="rId12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FCF726" w14:textId="77777777" w:rsidR="007F46DE" w:rsidRDefault="007F46DE" w:rsidP="00313492">
      <w:r>
        <w:separator/>
      </w:r>
    </w:p>
    <w:p w14:paraId="7CA255C7" w14:textId="77777777" w:rsidR="007F46DE" w:rsidRDefault="007F46DE" w:rsidP="00313492"/>
    <w:p w14:paraId="7AC19F7C" w14:textId="77777777" w:rsidR="007F46DE" w:rsidRDefault="007F46DE"/>
  </w:endnote>
  <w:endnote w:type="continuationSeparator" w:id="0">
    <w:p w14:paraId="1CBFCDDC" w14:textId="77777777" w:rsidR="007F46DE" w:rsidRDefault="007F46DE" w:rsidP="00313492">
      <w:r>
        <w:continuationSeparator/>
      </w:r>
    </w:p>
    <w:p w14:paraId="05492EE4" w14:textId="77777777" w:rsidR="007F46DE" w:rsidRDefault="007F46DE" w:rsidP="00313492"/>
    <w:p w14:paraId="63989C9E" w14:textId="77777777" w:rsidR="007F46DE" w:rsidRDefault="007F46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Corbel Light"/>
    <w:charset w:val="00"/>
    <w:family w:val="auto"/>
    <w:pitch w:val="variable"/>
    <w:sig w:usb0="00000001" w:usb1="5000204A" w:usb2="00000000" w:usb3="00000000" w:csb0="0000009B" w:csb1="00000000"/>
  </w:font>
  <w:font w:name="MS Mincho">
    <w:altName w:val="Yu Gothic UI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apf Dingba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E501D" w14:textId="77777777" w:rsidR="006E26EF" w:rsidRDefault="006E2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8E093" w14:textId="77777777" w:rsidR="007F46DE" w:rsidRDefault="007F46DE">
      <w:r>
        <w:separator/>
      </w:r>
    </w:p>
  </w:footnote>
  <w:footnote w:type="continuationSeparator" w:id="0">
    <w:p w14:paraId="7D873049" w14:textId="77777777" w:rsidR="007F46DE" w:rsidRDefault="007F46DE" w:rsidP="00313492">
      <w:r>
        <w:continuationSeparator/>
      </w:r>
    </w:p>
    <w:p w14:paraId="46545722" w14:textId="77777777" w:rsidR="007F46DE" w:rsidRDefault="007F46DE" w:rsidP="00313492"/>
    <w:p w14:paraId="2C9F7B82" w14:textId="77777777" w:rsidR="007F46DE" w:rsidRDefault="007F46D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A7FCA" w14:textId="4F11A0EE" w:rsidR="006E26EF" w:rsidRPr="00B54178" w:rsidRDefault="006E26EF" w:rsidP="00B541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ListNumber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ListNumber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3" w15:restartNumberingAfterBreak="0">
    <w:nsid w:val="1FC177F1"/>
    <w:multiLevelType w:val="multilevel"/>
    <w:tmpl w:val="7954FA08"/>
    <w:lvl w:ilvl="0">
      <w:start w:val="1"/>
      <w:numFmt w:val="none"/>
      <w:pStyle w:val="TOC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OC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5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1"/>
  </w:num>
  <w:num w:numId="13">
    <w:abstractNumId w:val="15"/>
  </w:num>
  <w:num w:numId="14">
    <w:abstractNumId w:val="11"/>
    <w:lvlOverride w:ilvl="0">
      <w:startOverride w:val="1"/>
    </w:lvlOverride>
  </w:num>
  <w:num w:numId="15">
    <w:abstractNumId w:val="14"/>
  </w:num>
  <w:num w:numId="16">
    <w:abstractNumId w:val="12"/>
  </w:num>
  <w:num w:numId="17">
    <w:abstractNumId w:val="10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158FC"/>
    <w:rsid w:val="00017C04"/>
    <w:rsid w:val="00030C28"/>
    <w:rsid w:val="0003526B"/>
    <w:rsid w:val="00050DCE"/>
    <w:rsid w:val="00052F6D"/>
    <w:rsid w:val="0006563D"/>
    <w:rsid w:val="00066641"/>
    <w:rsid w:val="00073008"/>
    <w:rsid w:val="000D62E8"/>
    <w:rsid w:val="000E219D"/>
    <w:rsid w:val="000F07AF"/>
    <w:rsid w:val="000F4A5C"/>
    <w:rsid w:val="001172EF"/>
    <w:rsid w:val="0012553C"/>
    <w:rsid w:val="00126B1C"/>
    <w:rsid w:val="00134547"/>
    <w:rsid w:val="00192D2B"/>
    <w:rsid w:val="001A554B"/>
    <w:rsid w:val="001C01A9"/>
    <w:rsid w:val="001C2B30"/>
    <w:rsid w:val="001C5A2D"/>
    <w:rsid w:val="001C5F88"/>
    <w:rsid w:val="001E4FDC"/>
    <w:rsid w:val="001E5A60"/>
    <w:rsid w:val="00210EF3"/>
    <w:rsid w:val="00225CA8"/>
    <w:rsid w:val="00233997"/>
    <w:rsid w:val="00264847"/>
    <w:rsid w:val="002677A1"/>
    <w:rsid w:val="00284163"/>
    <w:rsid w:val="002B1320"/>
    <w:rsid w:val="002B4391"/>
    <w:rsid w:val="002D2E0E"/>
    <w:rsid w:val="002F0D8B"/>
    <w:rsid w:val="00300343"/>
    <w:rsid w:val="003026CF"/>
    <w:rsid w:val="003133A3"/>
    <w:rsid w:val="00313492"/>
    <w:rsid w:val="003147E8"/>
    <w:rsid w:val="0032135D"/>
    <w:rsid w:val="00336548"/>
    <w:rsid w:val="00351FD8"/>
    <w:rsid w:val="00363918"/>
    <w:rsid w:val="003657C4"/>
    <w:rsid w:val="00366A2E"/>
    <w:rsid w:val="00370221"/>
    <w:rsid w:val="0038099A"/>
    <w:rsid w:val="003860B2"/>
    <w:rsid w:val="003A3137"/>
    <w:rsid w:val="003A7F1C"/>
    <w:rsid w:val="003B77C2"/>
    <w:rsid w:val="003C60F5"/>
    <w:rsid w:val="003D05C1"/>
    <w:rsid w:val="003F39F8"/>
    <w:rsid w:val="00413188"/>
    <w:rsid w:val="004605D7"/>
    <w:rsid w:val="00462CB3"/>
    <w:rsid w:val="004B6102"/>
    <w:rsid w:val="004B6219"/>
    <w:rsid w:val="004C77A7"/>
    <w:rsid w:val="004D3337"/>
    <w:rsid w:val="005026EE"/>
    <w:rsid w:val="0051761D"/>
    <w:rsid w:val="0056392F"/>
    <w:rsid w:val="00580F08"/>
    <w:rsid w:val="005923F1"/>
    <w:rsid w:val="005C1F3D"/>
    <w:rsid w:val="005C501F"/>
    <w:rsid w:val="005F01CC"/>
    <w:rsid w:val="006023B5"/>
    <w:rsid w:val="00630EB3"/>
    <w:rsid w:val="006412DC"/>
    <w:rsid w:val="00673AA4"/>
    <w:rsid w:val="0068739B"/>
    <w:rsid w:val="00692D20"/>
    <w:rsid w:val="006C4D78"/>
    <w:rsid w:val="006E26EF"/>
    <w:rsid w:val="006E6918"/>
    <w:rsid w:val="00790810"/>
    <w:rsid w:val="007A4C1D"/>
    <w:rsid w:val="007C4741"/>
    <w:rsid w:val="007C4BB2"/>
    <w:rsid w:val="007E68ED"/>
    <w:rsid w:val="007F212B"/>
    <w:rsid w:val="007F46DE"/>
    <w:rsid w:val="008362E2"/>
    <w:rsid w:val="008429C5"/>
    <w:rsid w:val="0086522D"/>
    <w:rsid w:val="008827AA"/>
    <w:rsid w:val="00887D98"/>
    <w:rsid w:val="008A3942"/>
    <w:rsid w:val="008D0279"/>
    <w:rsid w:val="008F5CF8"/>
    <w:rsid w:val="0092112F"/>
    <w:rsid w:val="00951146"/>
    <w:rsid w:val="00961A5F"/>
    <w:rsid w:val="00973080"/>
    <w:rsid w:val="0098297B"/>
    <w:rsid w:val="009866BE"/>
    <w:rsid w:val="00987A9F"/>
    <w:rsid w:val="009C11B5"/>
    <w:rsid w:val="00A13E7B"/>
    <w:rsid w:val="00A77E62"/>
    <w:rsid w:val="00A95A6D"/>
    <w:rsid w:val="00A96AFC"/>
    <w:rsid w:val="00AB42D6"/>
    <w:rsid w:val="00AB61A2"/>
    <w:rsid w:val="00AC597B"/>
    <w:rsid w:val="00B019EC"/>
    <w:rsid w:val="00B11358"/>
    <w:rsid w:val="00B40AE0"/>
    <w:rsid w:val="00B4527A"/>
    <w:rsid w:val="00B54178"/>
    <w:rsid w:val="00B74F2D"/>
    <w:rsid w:val="00B846AE"/>
    <w:rsid w:val="00BD124E"/>
    <w:rsid w:val="00BD6302"/>
    <w:rsid w:val="00BE3BAD"/>
    <w:rsid w:val="00BE57EF"/>
    <w:rsid w:val="00C07170"/>
    <w:rsid w:val="00C14EB2"/>
    <w:rsid w:val="00C47C3D"/>
    <w:rsid w:val="00C77D08"/>
    <w:rsid w:val="00CA3F55"/>
    <w:rsid w:val="00CD3200"/>
    <w:rsid w:val="00CE4287"/>
    <w:rsid w:val="00D02EB9"/>
    <w:rsid w:val="00D04318"/>
    <w:rsid w:val="00D04BE0"/>
    <w:rsid w:val="00D10EC2"/>
    <w:rsid w:val="00D20B99"/>
    <w:rsid w:val="00D22F0A"/>
    <w:rsid w:val="00D333DE"/>
    <w:rsid w:val="00D54EFC"/>
    <w:rsid w:val="00DA3F51"/>
    <w:rsid w:val="00DA68E9"/>
    <w:rsid w:val="00DC0ACF"/>
    <w:rsid w:val="00DC3E90"/>
    <w:rsid w:val="00DE0020"/>
    <w:rsid w:val="00DE3E29"/>
    <w:rsid w:val="00DF25B9"/>
    <w:rsid w:val="00E01D61"/>
    <w:rsid w:val="00E355A4"/>
    <w:rsid w:val="00E37C7A"/>
    <w:rsid w:val="00E401CD"/>
    <w:rsid w:val="00E61F02"/>
    <w:rsid w:val="00E72DA0"/>
    <w:rsid w:val="00E804C2"/>
    <w:rsid w:val="00E95F4D"/>
    <w:rsid w:val="00EA769B"/>
    <w:rsid w:val="00ED36CF"/>
    <w:rsid w:val="00EE201A"/>
    <w:rsid w:val="00EF6E85"/>
    <w:rsid w:val="00F0109D"/>
    <w:rsid w:val="00F4251E"/>
    <w:rsid w:val="00F51122"/>
    <w:rsid w:val="00F70023"/>
    <w:rsid w:val="00F729AF"/>
    <w:rsid w:val="00F82805"/>
    <w:rsid w:val="00FA0688"/>
    <w:rsid w:val="00FB0D68"/>
    <w:rsid w:val="00FC010B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921E219"/>
  <w15:docId w15:val="{E4D3AE42-885B-410E-AED4-E04F0A350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E57EF"/>
    <w:p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E57EF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rsid w:val="003133A3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E62"/>
  </w:style>
  <w:style w:type="paragraph" w:styleId="Footer">
    <w:name w:val="footer"/>
    <w:basedOn w:val="Normal"/>
    <w:link w:val="Footer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300343"/>
    <w:rPr>
      <w:rFonts w:ascii="Frutiger LT Com 45 Light" w:hAnsi="Frutiger LT Com 45 Light"/>
      <w:sz w:val="14"/>
    </w:rPr>
  </w:style>
  <w:style w:type="paragraph" w:styleId="Subtitle">
    <w:name w:val="Subtitle"/>
    <w:basedOn w:val="Normal"/>
    <w:next w:val="Normal"/>
    <w:link w:val="SubtitleChar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itleChar">
    <w:name w:val="Subtitle Char"/>
    <w:basedOn w:val="DefaultParagraphFont"/>
    <w:link w:val="Subtitle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leGrid">
    <w:name w:val="Table Grid"/>
    <w:basedOn w:val="TableNormal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7F212B"/>
    <w:pPr>
      <w:ind w:left="720"/>
      <w:contextualSpacing/>
    </w:pPr>
  </w:style>
  <w:style w:type="table" w:customStyle="1" w:styleId="TableGridLight1">
    <w:name w:val="Table Grid Light1"/>
    <w:basedOn w:val="TableNormal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Table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ListNumber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DefaultParagraphFont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ListNumber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ListBullet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ListBullet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ListBullet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ListBullet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ListNumber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ListNumber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ListNumber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F51122"/>
    <w:rPr>
      <w:b/>
      <w:bCs/>
    </w:rPr>
  </w:style>
  <w:style w:type="paragraph" w:customStyle="1" w:styleId="p1">
    <w:name w:val="p1"/>
    <w:basedOn w:val="Normal"/>
    <w:rsid w:val="00E95F4D"/>
    <w:pPr>
      <w:spacing w:after="0" w:line="240" w:lineRule="auto"/>
    </w:pPr>
    <w:rPr>
      <w:rFonts w:ascii="Zapf Dingbats" w:hAnsi="Zapf Dingbats" w:cs="Times New Roman"/>
      <w:sz w:val="63"/>
      <w:szCs w:val="63"/>
      <w:lang w:val="nb-NO"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13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66FF0-7270-4A9A-AD06-2604046D3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1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Windows User</cp:lastModifiedBy>
  <cp:revision>5</cp:revision>
  <cp:lastPrinted>2017-10-16T08:23:00Z</cp:lastPrinted>
  <dcterms:created xsi:type="dcterms:W3CDTF">2017-10-16T08:23:00Z</dcterms:created>
  <dcterms:modified xsi:type="dcterms:W3CDTF">2019-12-23T14:31:00Z</dcterms:modified>
</cp:coreProperties>
</file>